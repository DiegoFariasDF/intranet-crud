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73ADC" w14:textId="77777777" w:rsidR="00A17D32" w:rsidRDefault="00EF79F3" w:rsidP="008F61FD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FICHA DE REMOÇÃO</w:t>
      </w:r>
    </w:p>
    <w:p w14:paraId="1409FD9D" w14:textId="77777777" w:rsidR="0005078C" w:rsidRPr="00A17D32" w:rsidRDefault="00A17D32" w:rsidP="008F61FD">
      <w:pPr>
        <w:jc w:val="center"/>
        <w:rPr>
          <w:rFonts w:ascii="Arial" w:hAnsi="Arial"/>
          <w:b/>
          <w:sz w:val="24"/>
          <w:szCs w:val="16"/>
        </w:rPr>
      </w:pPr>
      <w:r w:rsidRPr="00A17D32">
        <w:rPr>
          <w:rFonts w:ascii="Arial" w:hAnsi="Arial"/>
          <w:b/>
          <w:sz w:val="24"/>
          <w:szCs w:val="16"/>
        </w:rPr>
        <w:t>(ENTRE UNIDADES</w:t>
      </w:r>
      <w:r w:rsidR="001D237A" w:rsidRPr="00A17D32">
        <w:rPr>
          <w:rFonts w:ascii="Arial" w:hAnsi="Arial"/>
          <w:b/>
          <w:sz w:val="24"/>
          <w:szCs w:val="16"/>
        </w:rPr>
        <w:t xml:space="preserve"> DO MESMO DEPARTAMENTO</w:t>
      </w:r>
      <w:r w:rsidRPr="00A17D32">
        <w:rPr>
          <w:rFonts w:ascii="Arial" w:hAnsi="Arial"/>
          <w:b/>
          <w:sz w:val="24"/>
          <w:szCs w:val="16"/>
        </w:rPr>
        <w:t>)</w:t>
      </w:r>
    </w:p>
    <w:p w14:paraId="5E5334E5" w14:textId="77777777" w:rsidR="0005078C" w:rsidRDefault="00EF79F3">
      <w:pPr>
        <w:jc w:val="center"/>
        <w:rPr>
          <w:rFonts w:ascii="Arial" w:hAnsi="Arial"/>
          <w:sz w:val="14"/>
        </w:rPr>
      </w:pPr>
      <w:r>
        <w:rPr>
          <w:rFonts w:ascii="Arial" w:hAnsi="Arial"/>
          <w:sz w:val="14"/>
        </w:rPr>
        <w:t>(</w:t>
      </w:r>
      <w:r w:rsidR="00555D71">
        <w:rPr>
          <w:rFonts w:ascii="Arial" w:hAnsi="Arial"/>
          <w:sz w:val="14"/>
        </w:rPr>
        <w:t>Artigo</w:t>
      </w:r>
      <w:r>
        <w:rPr>
          <w:rFonts w:ascii="Arial" w:hAnsi="Arial"/>
          <w:sz w:val="14"/>
        </w:rPr>
        <w:t xml:space="preserve"> </w:t>
      </w:r>
      <w:r w:rsidR="00192AF4">
        <w:rPr>
          <w:rFonts w:ascii="Arial" w:hAnsi="Arial"/>
          <w:sz w:val="14"/>
        </w:rPr>
        <w:t>57</w:t>
      </w:r>
      <w:r>
        <w:rPr>
          <w:rFonts w:ascii="Arial" w:hAnsi="Arial"/>
          <w:sz w:val="14"/>
        </w:rPr>
        <w:t xml:space="preserve">, da Lei Complementar N.º </w:t>
      </w:r>
      <w:r w:rsidR="00555D71">
        <w:rPr>
          <w:rFonts w:ascii="Arial" w:hAnsi="Arial"/>
          <w:sz w:val="14"/>
        </w:rPr>
        <w:t>13</w:t>
      </w:r>
      <w:r>
        <w:rPr>
          <w:rFonts w:ascii="Arial" w:hAnsi="Arial"/>
          <w:sz w:val="14"/>
        </w:rPr>
        <w:t xml:space="preserve">, de </w:t>
      </w:r>
      <w:r w:rsidR="00555D71">
        <w:rPr>
          <w:rFonts w:ascii="Arial" w:hAnsi="Arial"/>
          <w:sz w:val="14"/>
        </w:rPr>
        <w:t>07</w:t>
      </w:r>
      <w:r>
        <w:rPr>
          <w:rFonts w:ascii="Arial" w:hAnsi="Arial"/>
          <w:sz w:val="14"/>
        </w:rPr>
        <w:t xml:space="preserve"> de outubro de </w:t>
      </w:r>
      <w:r w:rsidR="00555D71">
        <w:rPr>
          <w:rFonts w:ascii="Arial" w:hAnsi="Arial"/>
          <w:sz w:val="14"/>
        </w:rPr>
        <w:t>1993</w:t>
      </w:r>
      <w:r>
        <w:rPr>
          <w:rFonts w:ascii="Arial" w:hAnsi="Arial"/>
          <w:sz w:val="14"/>
        </w:rPr>
        <w:t>)</w:t>
      </w:r>
    </w:p>
    <w:p w14:paraId="39210C42" w14:textId="77777777" w:rsidR="0005078C" w:rsidRDefault="00EF79F3">
      <w:pPr>
        <w:pStyle w:val="Ttulo5"/>
      </w:pPr>
      <w:r>
        <w:t xml:space="preserve">ESTA FICHA NÃO PODERA </w:t>
      </w:r>
      <w:r w:rsidR="00555D71">
        <w:t>TER EMENDAS</w:t>
      </w:r>
      <w:r>
        <w:t xml:space="preserve"> NEM RASURAS</w:t>
      </w:r>
    </w:p>
    <w:p w14:paraId="43E01C5D" w14:textId="77777777" w:rsidR="0005078C" w:rsidRDefault="0005078C">
      <w:pPr>
        <w:pBdr>
          <w:bottom w:val="single" w:sz="18" w:space="1" w:color="000000"/>
        </w:pBdr>
        <w:ind w:left="-142"/>
        <w:rPr>
          <w:rFonts w:ascii="Arial" w:hAnsi="Arial"/>
          <w:sz w:val="2"/>
        </w:rPr>
      </w:pPr>
    </w:p>
    <w:tbl>
      <w:tblPr>
        <w:tblW w:w="9994" w:type="dxa"/>
        <w:tblInd w:w="-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34"/>
        <w:gridCol w:w="1842"/>
        <w:gridCol w:w="350"/>
        <w:gridCol w:w="2768"/>
      </w:tblGrid>
      <w:tr w:rsidR="0005078C" w:rsidRPr="00517803" w14:paraId="411EAB94" w14:textId="77777777" w:rsidTr="008F61FD">
        <w:tc>
          <w:tcPr>
            <w:tcW w:w="9994" w:type="dxa"/>
            <w:gridSpan w:val="4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ACF434" w14:textId="3E134E80" w:rsidR="0005078C" w:rsidRDefault="00EF79F3" w:rsidP="006968A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17803">
              <w:rPr>
                <w:rFonts w:ascii="Arial" w:hAnsi="Arial" w:cs="Arial"/>
                <w:sz w:val="18"/>
                <w:szCs w:val="18"/>
              </w:rPr>
              <w:t>Servidor:</w:t>
            </w:r>
            <w:r w:rsidR="008E246F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11212F42" w14:textId="77777777" w:rsidR="00895AF6" w:rsidRPr="00517803" w:rsidRDefault="00895AF6" w:rsidP="006968A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44F8" w:rsidRPr="00517803" w14:paraId="38C2E97E" w14:textId="77777777" w:rsidTr="008F61FD">
        <w:tc>
          <w:tcPr>
            <w:tcW w:w="503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0A913DF" w14:textId="3CB19620" w:rsidR="000A614D" w:rsidRDefault="007544F8" w:rsidP="000A614D">
            <w:pPr>
              <w:rPr>
                <w:rFonts w:ascii="Arial" w:hAnsi="Arial" w:cs="Arial"/>
                <w:sz w:val="18"/>
                <w:szCs w:val="18"/>
              </w:rPr>
            </w:pPr>
            <w:r w:rsidRPr="00517803">
              <w:rPr>
                <w:rFonts w:ascii="Arial" w:hAnsi="Arial" w:cs="Arial"/>
                <w:sz w:val="18"/>
                <w:szCs w:val="18"/>
              </w:rPr>
              <w:t>Cargo/Função:</w:t>
            </w:r>
            <w:r w:rsidR="004C267C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016C3A51" w14:textId="77777777" w:rsidR="000A614D" w:rsidRPr="00517803" w:rsidRDefault="000A614D" w:rsidP="000A614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05E2E9" w14:textId="57D07A52" w:rsidR="007544F8" w:rsidRPr="00517803" w:rsidRDefault="006968A1" w:rsidP="003035D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Matricula:</w:t>
            </w:r>
            <w:r w:rsidR="004C267C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CDEC1EF" w14:textId="77777777" w:rsidR="007544F8" w:rsidRPr="00517803" w:rsidRDefault="007544F8" w:rsidP="000A614D">
            <w:pPr>
              <w:rPr>
                <w:rFonts w:ascii="Arial" w:hAnsi="Arial" w:cs="Arial"/>
                <w:sz w:val="18"/>
                <w:szCs w:val="18"/>
              </w:rPr>
            </w:pPr>
            <w:r w:rsidRPr="00517803">
              <w:rPr>
                <w:rFonts w:ascii="Arial" w:hAnsi="Arial" w:cs="Arial"/>
                <w:sz w:val="18"/>
                <w:szCs w:val="18"/>
              </w:rPr>
              <w:t>Carga Horária Semanal:</w:t>
            </w:r>
            <w:r w:rsidR="0050365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C267C">
              <w:rPr>
                <w:rFonts w:ascii="Arial" w:hAnsi="Arial" w:cs="Arial"/>
                <w:sz w:val="18"/>
                <w:szCs w:val="18"/>
              </w:rPr>
              <w:t xml:space="preserve">40 </w:t>
            </w:r>
            <w:r w:rsidR="00503657">
              <w:rPr>
                <w:rFonts w:ascii="Arial" w:hAnsi="Arial" w:cs="Arial"/>
                <w:sz w:val="18"/>
                <w:szCs w:val="18"/>
              </w:rPr>
              <w:t>h</w:t>
            </w:r>
          </w:p>
        </w:tc>
      </w:tr>
      <w:tr w:rsidR="00895AF6" w:rsidRPr="00517803" w14:paraId="0A98EF92" w14:textId="77777777" w:rsidTr="006E5C19">
        <w:tc>
          <w:tcPr>
            <w:tcW w:w="9994" w:type="dxa"/>
            <w:gridSpan w:val="4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8846C27" w14:textId="77777777" w:rsidR="00895AF6" w:rsidRPr="00E115B4" w:rsidRDefault="006E5C19" w:rsidP="008F61FD">
            <w:pPr>
              <w:jc w:val="center"/>
              <w:rPr>
                <w:rFonts w:ascii="Arial" w:hAnsi="Arial" w:cs="Arial"/>
                <w:iCs/>
                <w:sz w:val="10"/>
                <w:szCs w:val="18"/>
                <w:u w:val="single"/>
              </w:rPr>
            </w:pPr>
            <w:r w:rsidRPr="00E115B4">
              <w:rPr>
                <w:rFonts w:ascii="Arial" w:hAnsi="Arial" w:cs="Arial"/>
                <w:b/>
                <w:iCs/>
                <w:szCs w:val="18"/>
                <w:u w:val="single"/>
              </w:rPr>
              <w:t>DEPARTAMENTO</w:t>
            </w:r>
          </w:p>
          <w:p w14:paraId="7B35E4CA" w14:textId="77777777" w:rsidR="006E5C19" w:rsidRPr="00895AF6" w:rsidRDefault="006E5C19" w:rsidP="008F61FD">
            <w:pPr>
              <w:jc w:val="center"/>
              <w:rPr>
                <w:rFonts w:ascii="Arial" w:hAnsi="Arial" w:cs="Arial"/>
                <w:sz w:val="10"/>
                <w:szCs w:val="18"/>
              </w:rPr>
            </w:pPr>
          </w:p>
          <w:p w14:paraId="5D97044E" w14:textId="58B9A44F" w:rsidR="00895AF6" w:rsidRPr="003C327C" w:rsidRDefault="00CE4834" w:rsidP="008F61FD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Selecionar4"/>
            <w:r>
              <w:rPr>
                <w:rFonts w:ascii="Arial" w:hAnsi="Arial" w:cs="Arial"/>
                <w:sz w:val="16"/>
                <w:szCs w:val="18"/>
              </w:rPr>
              <w:instrText xml:space="preserve"> FORMCHECKBOX </w:instrText>
            </w:r>
            <w:r w:rsidR="00981DAA">
              <w:rPr>
                <w:rFonts w:ascii="Arial" w:hAnsi="Arial" w:cs="Arial"/>
                <w:sz w:val="16"/>
                <w:szCs w:val="18"/>
              </w:rPr>
            </w:r>
            <w:r w:rsidR="00981DAA">
              <w:rPr>
                <w:rFonts w:ascii="Arial" w:hAnsi="Arial" w:cs="Arial"/>
                <w:sz w:val="16"/>
                <w:szCs w:val="18"/>
              </w:rPr>
              <w:fldChar w:fldCharType="separate"/>
            </w:r>
            <w:r>
              <w:rPr>
                <w:rFonts w:ascii="Arial" w:hAnsi="Arial" w:cs="Arial"/>
                <w:sz w:val="16"/>
                <w:szCs w:val="18"/>
              </w:rPr>
              <w:fldChar w:fldCharType="end"/>
            </w:r>
            <w:bookmarkEnd w:id="0"/>
            <w:r w:rsidR="00895AF6" w:rsidRPr="00895AF6">
              <w:rPr>
                <w:rFonts w:ascii="Arial" w:hAnsi="Arial" w:cs="Arial"/>
                <w:sz w:val="16"/>
                <w:szCs w:val="18"/>
              </w:rPr>
              <w:t xml:space="preserve"> </w:t>
            </w:r>
            <w:r w:rsidR="00895AF6" w:rsidRPr="003C327C">
              <w:rPr>
                <w:rFonts w:ascii="Arial" w:hAnsi="Arial" w:cs="Arial"/>
                <w:sz w:val="18"/>
              </w:rPr>
              <w:t xml:space="preserve">ADMINISTRATIVO  </w:t>
            </w:r>
            <w:r w:rsidR="00895AF6" w:rsidRPr="003C327C">
              <w:rPr>
                <w:rFonts w:ascii="Arial" w:hAnsi="Arial" w:cs="Arial"/>
                <w:sz w:val="18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895AF6" w:rsidRPr="003C327C">
              <w:rPr>
                <w:rFonts w:ascii="Arial" w:hAnsi="Arial" w:cs="Arial"/>
                <w:sz w:val="18"/>
              </w:rPr>
              <w:instrText xml:space="preserve"> FORMCHECKBOX </w:instrText>
            </w:r>
            <w:r w:rsidR="00981DAA">
              <w:rPr>
                <w:rFonts w:ascii="Arial" w:hAnsi="Arial" w:cs="Arial"/>
                <w:sz w:val="18"/>
              </w:rPr>
            </w:r>
            <w:r w:rsidR="00981DAA">
              <w:rPr>
                <w:rFonts w:ascii="Arial" w:hAnsi="Arial" w:cs="Arial"/>
                <w:sz w:val="18"/>
              </w:rPr>
              <w:fldChar w:fldCharType="separate"/>
            </w:r>
            <w:r w:rsidR="00895AF6" w:rsidRPr="003C327C">
              <w:rPr>
                <w:rFonts w:ascii="Arial" w:hAnsi="Arial" w:cs="Arial"/>
                <w:sz w:val="18"/>
              </w:rPr>
              <w:fldChar w:fldCharType="end"/>
            </w:r>
            <w:r w:rsidR="00895AF6" w:rsidRPr="003C327C">
              <w:rPr>
                <w:rFonts w:ascii="Arial" w:hAnsi="Arial" w:cs="Arial"/>
                <w:sz w:val="18"/>
              </w:rPr>
              <w:t xml:space="preserve"> COMERCIAL  </w:t>
            </w:r>
            <w:r w:rsidR="00895AF6" w:rsidRPr="003C327C">
              <w:rPr>
                <w:rFonts w:ascii="Arial" w:hAnsi="Arial" w:cs="Arial"/>
                <w:sz w:val="18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895AF6" w:rsidRPr="003C327C">
              <w:rPr>
                <w:rFonts w:ascii="Arial" w:hAnsi="Arial" w:cs="Arial"/>
                <w:sz w:val="18"/>
              </w:rPr>
              <w:instrText xml:space="preserve"> FORMCHECKBOX </w:instrText>
            </w:r>
            <w:r w:rsidR="00981DAA">
              <w:rPr>
                <w:rFonts w:ascii="Arial" w:hAnsi="Arial" w:cs="Arial"/>
                <w:sz w:val="18"/>
              </w:rPr>
            </w:r>
            <w:r w:rsidR="00981DAA">
              <w:rPr>
                <w:rFonts w:ascii="Arial" w:hAnsi="Arial" w:cs="Arial"/>
                <w:sz w:val="18"/>
              </w:rPr>
              <w:fldChar w:fldCharType="separate"/>
            </w:r>
            <w:r w:rsidR="00895AF6" w:rsidRPr="003C327C">
              <w:rPr>
                <w:rFonts w:ascii="Arial" w:hAnsi="Arial" w:cs="Arial"/>
                <w:sz w:val="18"/>
              </w:rPr>
              <w:fldChar w:fldCharType="end"/>
            </w:r>
            <w:r w:rsidR="00895AF6" w:rsidRPr="003C327C">
              <w:rPr>
                <w:rFonts w:ascii="Arial" w:hAnsi="Arial" w:cs="Arial"/>
                <w:sz w:val="18"/>
              </w:rPr>
              <w:t xml:space="preserve"> JURÍDICO  </w:t>
            </w:r>
            <w:r w:rsidR="00895AF6" w:rsidRPr="003C327C">
              <w:rPr>
                <w:rFonts w:ascii="Arial" w:hAnsi="Arial" w:cs="Arial"/>
                <w:sz w:val="18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895AF6" w:rsidRPr="003C327C">
              <w:rPr>
                <w:rFonts w:ascii="Arial" w:hAnsi="Arial" w:cs="Arial"/>
                <w:sz w:val="18"/>
              </w:rPr>
              <w:instrText xml:space="preserve"> FORMCHECKBOX </w:instrText>
            </w:r>
            <w:r w:rsidR="00981DAA">
              <w:rPr>
                <w:rFonts w:ascii="Arial" w:hAnsi="Arial" w:cs="Arial"/>
                <w:sz w:val="18"/>
              </w:rPr>
            </w:r>
            <w:r w:rsidR="00981DAA">
              <w:rPr>
                <w:rFonts w:ascii="Arial" w:hAnsi="Arial" w:cs="Arial"/>
                <w:sz w:val="18"/>
              </w:rPr>
              <w:fldChar w:fldCharType="separate"/>
            </w:r>
            <w:r w:rsidR="00895AF6" w:rsidRPr="003C327C">
              <w:rPr>
                <w:rFonts w:ascii="Arial" w:hAnsi="Arial" w:cs="Arial"/>
                <w:sz w:val="18"/>
              </w:rPr>
              <w:fldChar w:fldCharType="end"/>
            </w:r>
            <w:r w:rsidR="00895AF6" w:rsidRPr="003C327C">
              <w:rPr>
                <w:rFonts w:ascii="Arial" w:hAnsi="Arial" w:cs="Arial"/>
                <w:sz w:val="18"/>
              </w:rPr>
              <w:t xml:space="preserve"> FINANCEIRO  </w:t>
            </w:r>
            <w:r w:rsidR="00895AF6" w:rsidRPr="003C327C">
              <w:rPr>
                <w:rFonts w:ascii="Arial" w:hAnsi="Arial" w:cs="Arial"/>
                <w:sz w:val="18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895AF6" w:rsidRPr="003C327C">
              <w:rPr>
                <w:rFonts w:ascii="Arial" w:hAnsi="Arial" w:cs="Arial"/>
                <w:sz w:val="18"/>
              </w:rPr>
              <w:instrText xml:space="preserve"> FORMCHECKBOX </w:instrText>
            </w:r>
            <w:r w:rsidR="00981DAA">
              <w:rPr>
                <w:rFonts w:ascii="Arial" w:hAnsi="Arial" w:cs="Arial"/>
                <w:sz w:val="18"/>
              </w:rPr>
            </w:r>
            <w:r w:rsidR="00981DAA">
              <w:rPr>
                <w:rFonts w:ascii="Arial" w:hAnsi="Arial" w:cs="Arial"/>
                <w:sz w:val="18"/>
              </w:rPr>
              <w:fldChar w:fldCharType="separate"/>
            </w:r>
            <w:r w:rsidR="00895AF6" w:rsidRPr="003C327C">
              <w:rPr>
                <w:rFonts w:ascii="Arial" w:hAnsi="Arial" w:cs="Arial"/>
                <w:sz w:val="18"/>
              </w:rPr>
              <w:fldChar w:fldCharType="end"/>
            </w:r>
            <w:r w:rsidR="00895AF6" w:rsidRPr="003C327C">
              <w:rPr>
                <w:rFonts w:ascii="Arial" w:hAnsi="Arial" w:cs="Arial"/>
                <w:sz w:val="18"/>
              </w:rPr>
              <w:t xml:space="preserve"> OPERAÇÕES</w:t>
            </w:r>
          </w:p>
          <w:p w14:paraId="058D05F9" w14:textId="77777777" w:rsidR="00895AF6" w:rsidRPr="003C327C" w:rsidRDefault="00895AF6" w:rsidP="008F61FD">
            <w:pPr>
              <w:jc w:val="center"/>
              <w:rPr>
                <w:rFonts w:ascii="Arial" w:hAnsi="Arial" w:cs="Arial"/>
                <w:sz w:val="10"/>
                <w:szCs w:val="12"/>
              </w:rPr>
            </w:pPr>
          </w:p>
          <w:p w14:paraId="0E2AC893" w14:textId="77777777" w:rsidR="00895AF6" w:rsidRPr="003C327C" w:rsidRDefault="00895AF6" w:rsidP="008F61FD">
            <w:pPr>
              <w:jc w:val="center"/>
              <w:rPr>
                <w:rFonts w:ascii="Arial" w:hAnsi="Arial" w:cs="Arial"/>
                <w:sz w:val="18"/>
              </w:rPr>
            </w:pPr>
            <w:r w:rsidRPr="003C327C">
              <w:rPr>
                <w:rFonts w:ascii="Arial" w:hAnsi="Arial" w:cs="Arial"/>
                <w:sz w:val="18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C327C">
              <w:rPr>
                <w:rFonts w:ascii="Arial" w:hAnsi="Arial" w:cs="Arial"/>
                <w:sz w:val="18"/>
              </w:rPr>
              <w:instrText xml:space="preserve"> FORMCHECKBOX </w:instrText>
            </w:r>
            <w:r w:rsidR="00981DAA">
              <w:rPr>
                <w:rFonts w:ascii="Arial" w:hAnsi="Arial" w:cs="Arial"/>
                <w:sz w:val="18"/>
              </w:rPr>
            </w:r>
            <w:r w:rsidR="00981DAA">
              <w:rPr>
                <w:rFonts w:ascii="Arial" w:hAnsi="Arial" w:cs="Arial"/>
                <w:sz w:val="18"/>
              </w:rPr>
              <w:fldChar w:fldCharType="separate"/>
            </w:r>
            <w:r w:rsidRPr="003C327C">
              <w:rPr>
                <w:rFonts w:ascii="Arial" w:hAnsi="Arial" w:cs="Arial"/>
                <w:sz w:val="18"/>
              </w:rPr>
              <w:fldChar w:fldCharType="end"/>
            </w:r>
            <w:r w:rsidRPr="003C327C">
              <w:rPr>
                <w:rFonts w:ascii="Arial" w:hAnsi="Arial" w:cs="Arial"/>
                <w:sz w:val="18"/>
              </w:rPr>
              <w:t xml:space="preserve"> TRATAMENTO       </w:t>
            </w:r>
            <w:r w:rsidRPr="003C327C">
              <w:rPr>
                <w:rFonts w:ascii="Arial" w:hAnsi="Arial" w:cs="Arial"/>
                <w:sz w:val="18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C327C">
              <w:rPr>
                <w:rFonts w:ascii="Arial" w:hAnsi="Arial" w:cs="Arial"/>
                <w:sz w:val="18"/>
              </w:rPr>
              <w:instrText xml:space="preserve"> FORMCHECKBOX </w:instrText>
            </w:r>
            <w:r w:rsidR="00981DAA">
              <w:rPr>
                <w:rFonts w:ascii="Arial" w:hAnsi="Arial" w:cs="Arial"/>
                <w:sz w:val="18"/>
              </w:rPr>
            </w:r>
            <w:r w:rsidR="00981DAA">
              <w:rPr>
                <w:rFonts w:ascii="Arial" w:hAnsi="Arial" w:cs="Arial"/>
                <w:sz w:val="18"/>
              </w:rPr>
              <w:fldChar w:fldCharType="separate"/>
            </w:r>
            <w:r w:rsidRPr="003C327C">
              <w:rPr>
                <w:rFonts w:ascii="Arial" w:hAnsi="Arial" w:cs="Arial"/>
                <w:sz w:val="18"/>
              </w:rPr>
              <w:fldChar w:fldCharType="end"/>
            </w:r>
            <w:r w:rsidRPr="003C327C">
              <w:rPr>
                <w:rFonts w:ascii="Arial" w:hAnsi="Arial" w:cs="Arial"/>
                <w:sz w:val="18"/>
              </w:rPr>
              <w:t xml:space="preserve"> PRESIDÊNCIA</w:t>
            </w:r>
            <w:r w:rsidR="003C327C" w:rsidRPr="003C327C">
              <w:rPr>
                <w:rFonts w:ascii="Arial" w:hAnsi="Arial" w:cs="Arial"/>
                <w:sz w:val="18"/>
              </w:rPr>
              <w:t xml:space="preserve">       </w:t>
            </w:r>
            <w:r w:rsidR="003C327C" w:rsidRPr="003C327C">
              <w:rPr>
                <w:rFonts w:ascii="Arial" w:hAnsi="Arial" w:cs="Arial"/>
                <w:sz w:val="18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3C327C" w:rsidRPr="003C327C">
              <w:rPr>
                <w:rFonts w:ascii="Arial" w:hAnsi="Arial" w:cs="Arial"/>
                <w:sz w:val="18"/>
              </w:rPr>
              <w:instrText xml:space="preserve"> FORMCHECKBOX </w:instrText>
            </w:r>
            <w:r w:rsidR="00981DAA">
              <w:rPr>
                <w:rFonts w:ascii="Arial" w:hAnsi="Arial" w:cs="Arial"/>
                <w:sz w:val="18"/>
              </w:rPr>
            </w:r>
            <w:r w:rsidR="00981DAA">
              <w:rPr>
                <w:rFonts w:ascii="Arial" w:hAnsi="Arial" w:cs="Arial"/>
                <w:sz w:val="18"/>
              </w:rPr>
              <w:fldChar w:fldCharType="separate"/>
            </w:r>
            <w:r w:rsidR="003C327C" w:rsidRPr="003C327C">
              <w:rPr>
                <w:rFonts w:ascii="Arial" w:hAnsi="Arial" w:cs="Arial"/>
                <w:sz w:val="18"/>
              </w:rPr>
              <w:fldChar w:fldCharType="end"/>
            </w:r>
            <w:r w:rsidR="003C327C" w:rsidRPr="003C327C">
              <w:rPr>
                <w:rFonts w:ascii="Arial" w:hAnsi="Arial" w:cs="Arial"/>
                <w:sz w:val="18"/>
              </w:rPr>
              <w:t xml:space="preserve"> PLANEJAMENTO E OBRAS</w:t>
            </w:r>
          </w:p>
          <w:p w14:paraId="1A5D5BD6" w14:textId="77777777" w:rsidR="00895AF6" w:rsidRPr="00895AF6" w:rsidRDefault="00895AF6" w:rsidP="008F61FD">
            <w:pPr>
              <w:jc w:val="center"/>
              <w:rPr>
                <w:rFonts w:ascii="Arial" w:hAnsi="Arial" w:cs="Arial"/>
                <w:sz w:val="8"/>
                <w:szCs w:val="18"/>
              </w:rPr>
            </w:pPr>
          </w:p>
        </w:tc>
      </w:tr>
      <w:tr w:rsidR="00C7170C" w:rsidRPr="00517803" w14:paraId="7B506AEE" w14:textId="77777777" w:rsidTr="008F61FD">
        <w:trPr>
          <w:trHeight w:val="424"/>
        </w:trPr>
        <w:tc>
          <w:tcPr>
            <w:tcW w:w="50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2B6AD0" w14:textId="77777777" w:rsidR="00C7170C" w:rsidRDefault="00C7170C" w:rsidP="007544F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A614D">
              <w:rPr>
                <w:rFonts w:ascii="Arial" w:hAnsi="Arial" w:cs="Arial"/>
                <w:b/>
                <w:sz w:val="18"/>
                <w:szCs w:val="18"/>
              </w:rPr>
              <w:t xml:space="preserve">Unidade </w:t>
            </w:r>
            <w:r>
              <w:rPr>
                <w:rFonts w:ascii="Arial" w:hAnsi="Arial" w:cs="Arial"/>
                <w:b/>
                <w:sz w:val="18"/>
                <w:szCs w:val="18"/>
              </w:rPr>
              <w:t>Origem</w:t>
            </w:r>
            <w:r w:rsidRPr="000A614D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  <w:p w14:paraId="24AD7EF0" w14:textId="77777777" w:rsidR="00C7170C" w:rsidRDefault="00C7170C" w:rsidP="007544F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2EEB7AB4" w14:textId="77777777" w:rsidR="00C7170C" w:rsidRPr="004C267C" w:rsidRDefault="004C267C" w:rsidP="007544F8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4C267C">
              <w:rPr>
                <w:rFonts w:ascii="Arial" w:hAnsi="Arial" w:cs="Arial"/>
                <w:bCs/>
                <w:sz w:val="18"/>
                <w:szCs w:val="18"/>
              </w:rPr>
              <w:t>Contratos e Convênios</w:t>
            </w:r>
          </w:p>
        </w:tc>
        <w:tc>
          <w:tcPr>
            <w:tcW w:w="496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CF2A1A" w14:textId="77777777" w:rsidR="00C7170C" w:rsidRDefault="00C7170C" w:rsidP="00F23601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Unidade Destino:</w:t>
            </w:r>
          </w:p>
          <w:p w14:paraId="188EF1B4" w14:textId="77777777" w:rsidR="004C267C" w:rsidRDefault="004C267C" w:rsidP="00F23601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3EDB3A17" w14:textId="77777777" w:rsidR="004C267C" w:rsidRPr="004C267C" w:rsidRDefault="004C267C" w:rsidP="00F23601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4C267C">
              <w:rPr>
                <w:rFonts w:ascii="Arial" w:hAnsi="Arial" w:cs="Arial"/>
                <w:bCs/>
                <w:sz w:val="18"/>
                <w:szCs w:val="18"/>
              </w:rPr>
              <w:t>Compras e Licitações</w:t>
            </w:r>
          </w:p>
        </w:tc>
      </w:tr>
      <w:tr w:rsidR="0005078C" w:rsidRPr="00517803" w14:paraId="7989BD8B" w14:textId="77777777" w:rsidTr="006E5C19">
        <w:tc>
          <w:tcPr>
            <w:tcW w:w="9994" w:type="dxa"/>
            <w:gridSpan w:val="4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231FD9" w14:textId="77777777" w:rsidR="0005078C" w:rsidRPr="00517803" w:rsidRDefault="0005078C" w:rsidP="00F2360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E115B4" w:rsidRPr="00517803" w14:paraId="57DA0F21" w14:textId="77777777" w:rsidTr="00981DAA">
        <w:trPr>
          <w:trHeight w:val="131"/>
        </w:trPr>
        <w:tc>
          <w:tcPr>
            <w:tcW w:w="6876" w:type="dxa"/>
            <w:gridSpan w:val="2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439650C" w14:textId="08D54231" w:rsidR="00E115B4" w:rsidRPr="00517803" w:rsidRDefault="00E115B4" w:rsidP="00981DAA">
            <w:pPr>
              <w:rPr>
                <w:rFonts w:ascii="Arial" w:hAnsi="Arial" w:cs="Arial"/>
                <w:sz w:val="18"/>
                <w:szCs w:val="18"/>
              </w:rPr>
            </w:pPr>
            <w:r w:rsidRPr="00517803">
              <w:rPr>
                <w:rFonts w:ascii="Arial" w:hAnsi="Arial" w:cs="Arial"/>
                <w:sz w:val="18"/>
                <w:szCs w:val="18"/>
              </w:rPr>
              <w:t>Horário de Trabalho:</w:t>
            </w:r>
            <w:r w:rsidR="0058204E" w:rsidRPr="0051780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58204E" w:rsidRPr="00517803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58204E" w:rsidRPr="00517803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981DAA">
              <w:rPr>
                <w:rFonts w:ascii="Arial" w:hAnsi="Arial" w:cs="Arial"/>
                <w:b/>
                <w:sz w:val="18"/>
                <w:szCs w:val="18"/>
              </w:rPr>
            </w:r>
            <w:r w:rsidR="00981DAA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58204E" w:rsidRPr="00517803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="0058204E" w:rsidRPr="0051780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58204E">
              <w:rPr>
                <w:rFonts w:ascii="Arial" w:hAnsi="Arial" w:cs="Arial"/>
                <w:b/>
                <w:sz w:val="18"/>
                <w:szCs w:val="18"/>
              </w:rPr>
              <w:t xml:space="preserve">7h às 17h  </w:t>
            </w:r>
            <w:r w:rsidR="0058204E" w:rsidRPr="00517803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58204E" w:rsidRPr="00517803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981DAA">
              <w:rPr>
                <w:rFonts w:ascii="Arial" w:hAnsi="Arial" w:cs="Arial"/>
                <w:b/>
                <w:sz w:val="18"/>
                <w:szCs w:val="18"/>
              </w:rPr>
            </w:r>
            <w:r w:rsidR="00981DAA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58204E" w:rsidRPr="00517803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="0058204E" w:rsidRPr="0051780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58204E">
              <w:rPr>
                <w:rFonts w:ascii="Arial" w:hAnsi="Arial" w:cs="Arial"/>
                <w:b/>
                <w:sz w:val="18"/>
                <w:szCs w:val="18"/>
              </w:rPr>
              <w:t xml:space="preserve">8h às 17h </w:t>
            </w:r>
            <w:r w:rsidR="0058204E" w:rsidRPr="00517803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58204E" w:rsidRPr="00517803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981DAA">
              <w:rPr>
                <w:rFonts w:ascii="Arial" w:hAnsi="Arial" w:cs="Arial"/>
                <w:b/>
                <w:sz w:val="18"/>
                <w:szCs w:val="18"/>
              </w:rPr>
            </w:r>
            <w:r w:rsidR="00981DAA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58204E" w:rsidRPr="00517803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="0058204E" w:rsidRPr="0051780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58204E">
              <w:rPr>
                <w:rFonts w:ascii="Arial" w:hAnsi="Arial" w:cs="Arial"/>
                <w:b/>
                <w:sz w:val="18"/>
                <w:szCs w:val="18"/>
              </w:rPr>
              <w:t xml:space="preserve">7h às 17h30  </w:t>
            </w:r>
            <w:r w:rsidR="0058204E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8204E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981DAA">
              <w:rPr>
                <w:rFonts w:ascii="Arial" w:hAnsi="Arial" w:cs="Arial"/>
                <w:b/>
                <w:sz w:val="18"/>
                <w:szCs w:val="18"/>
              </w:rPr>
            </w:r>
            <w:r w:rsidR="00981DAA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58204E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="0058204E" w:rsidRPr="0051780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58204E">
              <w:rPr>
                <w:rFonts w:ascii="Arial" w:hAnsi="Arial" w:cs="Arial"/>
                <w:b/>
                <w:sz w:val="18"/>
                <w:szCs w:val="18"/>
              </w:rPr>
              <w:t>8h às 17h30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E65866" w14:textId="77777777" w:rsidR="00E115B4" w:rsidRPr="00517803" w:rsidRDefault="00E115B4" w:rsidP="001101A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Cs w:val="18"/>
              </w:rPr>
              <w:t>Transferência a</w:t>
            </w:r>
            <w:r w:rsidRPr="00D31476">
              <w:rPr>
                <w:rFonts w:ascii="Arial" w:hAnsi="Arial" w:cs="Arial"/>
                <w:b/>
                <w:szCs w:val="18"/>
              </w:rPr>
              <w:t xml:space="preserve"> partir de:   </w:t>
            </w:r>
          </w:p>
        </w:tc>
      </w:tr>
      <w:tr w:rsidR="00E115B4" w:rsidRPr="00517803" w14:paraId="53647A3D" w14:textId="77777777" w:rsidTr="00A17D32">
        <w:trPr>
          <w:trHeight w:val="207"/>
        </w:trPr>
        <w:tc>
          <w:tcPr>
            <w:tcW w:w="687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83492A" w14:textId="77777777" w:rsidR="00E115B4" w:rsidRPr="00517803" w:rsidRDefault="00E115B4" w:rsidP="00A17D3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1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E9ACAD7" w14:textId="12AFE1F6" w:rsidR="00E115B4" w:rsidRPr="00E115B4" w:rsidRDefault="00E115B4" w:rsidP="00E115B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115B4" w:rsidRPr="00517803" w14:paraId="6F38E05B" w14:textId="77777777" w:rsidTr="00981DAA">
        <w:tc>
          <w:tcPr>
            <w:tcW w:w="687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E02557" w14:textId="78797EF8" w:rsidR="00981DAA" w:rsidRDefault="00E115B4" w:rsidP="00981DA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17803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17803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981DAA">
              <w:rPr>
                <w:rFonts w:ascii="Arial" w:hAnsi="Arial" w:cs="Arial"/>
                <w:b/>
                <w:sz w:val="18"/>
                <w:szCs w:val="18"/>
              </w:rPr>
            </w:r>
            <w:r w:rsidR="00981DAA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517803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Pr="0051780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_____ às_____</w:t>
            </w:r>
            <w:r w:rsidR="0058204E">
              <w:rPr>
                <w:rFonts w:ascii="Arial" w:hAnsi="Arial" w:cs="Arial"/>
                <w:b/>
                <w:sz w:val="18"/>
                <w:szCs w:val="18"/>
              </w:rPr>
              <w:t xml:space="preserve">   </w:t>
            </w:r>
            <w:r w:rsidR="00981DAA">
              <w:rPr>
                <w:rFonts w:ascii="Arial" w:hAnsi="Arial" w:cs="Arial"/>
                <w:b/>
                <w:sz w:val="18"/>
                <w:szCs w:val="18"/>
              </w:rPr>
              <w:t xml:space="preserve">      </w:t>
            </w:r>
            <w:r w:rsidR="0058204E">
              <w:rPr>
                <w:rFonts w:ascii="Arial" w:hAnsi="Arial" w:cs="Arial"/>
                <w:b/>
                <w:sz w:val="18"/>
                <w:szCs w:val="18"/>
              </w:rPr>
              <w:t>P</w:t>
            </w:r>
            <w:r w:rsidR="00981DAA">
              <w:rPr>
                <w:rFonts w:ascii="Arial" w:hAnsi="Arial" w:cs="Arial"/>
                <w:b/>
                <w:sz w:val="18"/>
                <w:szCs w:val="18"/>
              </w:rPr>
              <w:t>rédio</w:t>
            </w:r>
            <w:r w:rsidR="0058204E">
              <w:rPr>
                <w:rFonts w:ascii="Arial" w:hAnsi="Arial" w:cs="Arial"/>
                <w:b/>
                <w:sz w:val="18"/>
                <w:szCs w:val="18"/>
              </w:rPr>
              <w:t xml:space="preserve">: </w:t>
            </w:r>
            <w:r w:rsidR="00981DAA" w:rsidRPr="00517803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81DAA" w:rsidRPr="00517803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981DAA">
              <w:rPr>
                <w:rFonts w:ascii="Arial" w:hAnsi="Arial" w:cs="Arial"/>
                <w:b/>
                <w:sz w:val="18"/>
                <w:szCs w:val="18"/>
              </w:rPr>
            </w:r>
            <w:r w:rsidR="00981DAA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981DAA" w:rsidRPr="00517803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="00981DAA" w:rsidRPr="0051780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981DAA">
              <w:rPr>
                <w:rFonts w:ascii="Arial" w:hAnsi="Arial" w:cs="Arial"/>
                <w:b/>
                <w:sz w:val="18"/>
                <w:szCs w:val="18"/>
              </w:rPr>
              <w:t xml:space="preserve">ECA  </w:t>
            </w:r>
            <w:r w:rsidR="00981DAA" w:rsidRPr="00517803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81DAA" w:rsidRPr="00517803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981DAA">
              <w:rPr>
                <w:rFonts w:ascii="Arial" w:hAnsi="Arial" w:cs="Arial"/>
                <w:b/>
                <w:sz w:val="18"/>
                <w:szCs w:val="18"/>
              </w:rPr>
            </w:r>
            <w:r w:rsidR="00981DAA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981DAA" w:rsidRPr="00517803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="00981DAA" w:rsidRPr="0051780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981DAA">
              <w:rPr>
                <w:rFonts w:ascii="Arial" w:hAnsi="Arial" w:cs="Arial"/>
                <w:b/>
                <w:sz w:val="18"/>
                <w:szCs w:val="18"/>
              </w:rPr>
              <w:t xml:space="preserve">SEDE  </w:t>
            </w:r>
            <w:r w:rsidR="00981DAA" w:rsidRPr="00517803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81DAA" w:rsidRPr="00517803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981DAA">
              <w:rPr>
                <w:rFonts w:ascii="Arial" w:hAnsi="Arial" w:cs="Arial"/>
                <w:b/>
                <w:sz w:val="18"/>
                <w:szCs w:val="18"/>
              </w:rPr>
            </w:r>
            <w:r w:rsidR="00981DAA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981DAA" w:rsidRPr="00517803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="00981DAA" w:rsidRPr="0051780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981DAA">
              <w:rPr>
                <w:rFonts w:ascii="Arial" w:hAnsi="Arial" w:cs="Arial"/>
                <w:b/>
                <w:sz w:val="18"/>
                <w:szCs w:val="18"/>
              </w:rPr>
              <w:t xml:space="preserve">ETE CENTRAL </w:t>
            </w:r>
          </w:p>
          <w:p w14:paraId="4FBB2F27" w14:textId="77777777" w:rsidR="00981DAA" w:rsidRDefault="00981DAA" w:rsidP="00981DA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0B251B9" w14:textId="179842EC" w:rsidR="00E115B4" w:rsidRPr="00981DAA" w:rsidRDefault="00981DAA" w:rsidP="00981DAA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517803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17803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517803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Pr="0051780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SÃOSILVESTRE  </w:t>
            </w:r>
            <w:r w:rsidRPr="00517803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17803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517803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Pr="0051780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PQ DOS SINOS   </w:t>
            </w:r>
            <w:r w:rsidRPr="00517803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17803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517803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Pr="0051780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ETA CENTRAL  </w:t>
            </w:r>
            <w:r w:rsidRPr="00517803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17803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517803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Pr="0051780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MATRIZ</w:t>
            </w:r>
          </w:p>
        </w:tc>
        <w:tc>
          <w:tcPr>
            <w:tcW w:w="311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F5FEB2" w14:textId="77777777" w:rsidR="00E115B4" w:rsidRPr="00517803" w:rsidRDefault="00E115B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4040043" w14:textId="77777777" w:rsidR="0069591A" w:rsidRPr="00517803" w:rsidRDefault="0069591A" w:rsidP="00B16BA5">
      <w:pPr>
        <w:jc w:val="both"/>
        <w:rPr>
          <w:rFonts w:ascii="Arial" w:hAnsi="Arial" w:cs="Arial"/>
          <w:sz w:val="18"/>
          <w:szCs w:val="18"/>
        </w:rPr>
      </w:pPr>
    </w:p>
    <w:tbl>
      <w:tblPr>
        <w:tblW w:w="9990" w:type="dxa"/>
        <w:tblInd w:w="-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69"/>
        <w:gridCol w:w="3260"/>
        <w:gridCol w:w="3261"/>
      </w:tblGrid>
      <w:tr w:rsidR="00B85F5C" w:rsidRPr="005F6989" w14:paraId="0E71B3E2" w14:textId="77777777" w:rsidTr="00C7170C">
        <w:trPr>
          <w:trHeight w:val="203"/>
        </w:trPr>
        <w:tc>
          <w:tcPr>
            <w:tcW w:w="999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8AF842" w14:textId="77777777" w:rsidR="00E115B4" w:rsidRDefault="00E115B4" w:rsidP="006E5C19">
            <w:pPr>
              <w:rPr>
                <w:rFonts w:ascii="Arial" w:hAnsi="Arial" w:cs="Arial"/>
                <w:b/>
                <w:i/>
                <w:szCs w:val="18"/>
              </w:rPr>
            </w:pPr>
          </w:p>
          <w:tbl>
            <w:tblPr>
              <w:tblStyle w:val="Tabelacomgrad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40"/>
            </w:tblGrid>
            <w:tr w:rsidR="00192AF4" w14:paraId="7B63658E" w14:textId="77777777" w:rsidTr="00192AF4">
              <w:tc>
                <w:tcPr>
                  <w:tcW w:w="9840" w:type="dxa"/>
                  <w:shd w:val="clear" w:color="auto" w:fill="D9D9D9" w:themeFill="background1" w:themeFillShade="D9"/>
                </w:tcPr>
                <w:p w14:paraId="6662E7CC" w14:textId="77777777" w:rsidR="00192AF4" w:rsidRDefault="00192AF4" w:rsidP="00192AF4">
                  <w:pPr>
                    <w:jc w:val="center"/>
                    <w:rPr>
                      <w:rFonts w:ascii="Arial" w:hAnsi="Arial" w:cs="Arial"/>
                      <w:b/>
                      <w:i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i/>
                      <w:szCs w:val="18"/>
                    </w:rPr>
                    <w:t>Descrição sucinta das atividades a serem desempenhadas pelo Servidor(a)</w:t>
                  </w:r>
                </w:p>
              </w:tc>
            </w:tr>
            <w:tr w:rsidR="00192AF4" w14:paraId="2BF4E16C" w14:textId="77777777" w:rsidTr="00B74712">
              <w:tc>
                <w:tcPr>
                  <w:tcW w:w="9840" w:type="dxa"/>
                </w:tcPr>
                <w:p w14:paraId="2F3C00BB" w14:textId="007C5D48" w:rsidR="00192AF4" w:rsidRPr="004C267C" w:rsidRDefault="00192AF4" w:rsidP="006E5C19">
                  <w:pPr>
                    <w:rPr>
                      <w:rFonts w:ascii="Arial" w:hAnsi="Arial" w:cs="Arial"/>
                      <w:bCs/>
                      <w:i/>
                      <w:sz w:val="22"/>
                    </w:rPr>
                  </w:pPr>
                </w:p>
              </w:tc>
            </w:tr>
            <w:tr w:rsidR="00192AF4" w14:paraId="6F1486ED" w14:textId="77777777" w:rsidTr="00B74712">
              <w:tc>
                <w:tcPr>
                  <w:tcW w:w="9840" w:type="dxa"/>
                </w:tcPr>
                <w:p w14:paraId="6C78BDC1" w14:textId="77777777" w:rsidR="00192AF4" w:rsidRPr="00192AF4" w:rsidRDefault="00192AF4" w:rsidP="006E5C19">
                  <w:pPr>
                    <w:rPr>
                      <w:rFonts w:ascii="Arial" w:hAnsi="Arial" w:cs="Arial"/>
                      <w:b/>
                      <w:i/>
                      <w:sz w:val="22"/>
                    </w:rPr>
                  </w:pPr>
                </w:p>
              </w:tc>
            </w:tr>
            <w:tr w:rsidR="00192AF4" w14:paraId="06DD0B6A" w14:textId="77777777" w:rsidTr="00B74712">
              <w:tc>
                <w:tcPr>
                  <w:tcW w:w="9840" w:type="dxa"/>
                </w:tcPr>
                <w:p w14:paraId="01892F02" w14:textId="77777777" w:rsidR="00192AF4" w:rsidRPr="00192AF4" w:rsidRDefault="00192AF4" w:rsidP="006E5C19">
                  <w:pPr>
                    <w:rPr>
                      <w:rFonts w:ascii="Arial" w:hAnsi="Arial" w:cs="Arial"/>
                      <w:b/>
                      <w:i/>
                      <w:sz w:val="22"/>
                    </w:rPr>
                  </w:pPr>
                </w:p>
              </w:tc>
            </w:tr>
            <w:tr w:rsidR="00192AF4" w14:paraId="7BC70B92" w14:textId="77777777" w:rsidTr="00B74712">
              <w:tc>
                <w:tcPr>
                  <w:tcW w:w="9840" w:type="dxa"/>
                </w:tcPr>
                <w:p w14:paraId="690B9103" w14:textId="77777777" w:rsidR="00192AF4" w:rsidRPr="00192AF4" w:rsidRDefault="00192AF4" w:rsidP="006E5C19">
                  <w:pPr>
                    <w:rPr>
                      <w:rFonts w:ascii="Arial" w:hAnsi="Arial" w:cs="Arial"/>
                      <w:b/>
                      <w:i/>
                      <w:sz w:val="22"/>
                    </w:rPr>
                  </w:pPr>
                </w:p>
              </w:tc>
            </w:tr>
            <w:tr w:rsidR="00192AF4" w14:paraId="7BED57ED" w14:textId="77777777" w:rsidTr="00B74712">
              <w:tc>
                <w:tcPr>
                  <w:tcW w:w="9840" w:type="dxa"/>
                </w:tcPr>
                <w:p w14:paraId="1E13E2B7" w14:textId="77777777" w:rsidR="00192AF4" w:rsidRPr="00192AF4" w:rsidRDefault="00192AF4" w:rsidP="006E5C19">
                  <w:pPr>
                    <w:rPr>
                      <w:rFonts w:ascii="Arial" w:hAnsi="Arial" w:cs="Arial"/>
                      <w:b/>
                      <w:i/>
                      <w:sz w:val="22"/>
                    </w:rPr>
                  </w:pPr>
                </w:p>
              </w:tc>
            </w:tr>
            <w:tr w:rsidR="00192AF4" w14:paraId="1BB163A8" w14:textId="77777777" w:rsidTr="00B74712">
              <w:tc>
                <w:tcPr>
                  <w:tcW w:w="9840" w:type="dxa"/>
                </w:tcPr>
                <w:p w14:paraId="5B5309F2" w14:textId="77777777" w:rsidR="00192AF4" w:rsidRPr="00192AF4" w:rsidRDefault="00192AF4" w:rsidP="006E5C19">
                  <w:pPr>
                    <w:rPr>
                      <w:rFonts w:ascii="Arial" w:hAnsi="Arial" w:cs="Arial"/>
                      <w:b/>
                      <w:i/>
                      <w:sz w:val="22"/>
                    </w:rPr>
                  </w:pPr>
                </w:p>
              </w:tc>
            </w:tr>
          </w:tbl>
          <w:p w14:paraId="284F8A19" w14:textId="77777777" w:rsidR="00192AF4" w:rsidRPr="005F6989" w:rsidRDefault="00192AF4" w:rsidP="006E5C19">
            <w:pPr>
              <w:rPr>
                <w:rFonts w:ascii="Arial" w:hAnsi="Arial" w:cs="Arial"/>
                <w:b/>
                <w:i/>
                <w:szCs w:val="18"/>
              </w:rPr>
            </w:pPr>
          </w:p>
        </w:tc>
      </w:tr>
      <w:tr w:rsidR="00B85F5C" w:rsidRPr="00B85F5C" w14:paraId="51A58C8A" w14:textId="77777777" w:rsidTr="00C7170C">
        <w:trPr>
          <w:trHeight w:val="203"/>
        </w:trPr>
        <w:tc>
          <w:tcPr>
            <w:tcW w:w="3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B0E8D90" w14:textId="77777777" w:rsidR="00B85F5C" w:rsidRDefault="00B85F5C" w:rsidP="00B85F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3859AA73" w14:textId="77777777" w:rsidR="00895AF6" w:rsidRDefault="00895AF6" w:rsidP="00895AF6">
            <w:pPr>
              <w:rPr>
                <w:rFonts w:ascii="Arial" w:hAnsi="Arial" w:cs="Arial"/>
                <w:sz w:val="18"/>
                <w:szCs w:val="18"/>
              </w:rPr>
            </w:pPr>
          </w:p>
          <w:p w14:paraId="62ECCF26" w14:textId="77777777" w:rsidR="00895AF6" w:rsidRDefault="00895AF6" w:rsidP="00895AF6">
            <w:pPr>
              <w:rPr>
                <w:rFonts w:ascii="Arial" w:hAnsi="Arial" w:cs="Arial"/>
                <w:sz w:val="18"/>
                <w:szCs w:val="18"/>
              </w:rPr>
            </w:pPr>
          </w:p>
          <w:p w14:paraId="31D3C8AF" w14:textId="77777777" w:rsidR="00C7170C" w:rsidRDefault="00C7170C" w:rsidP="00C7170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Supervisor(a) Origem</w:t>
            </w:r>
          </w:p>
          <w:p w14:paraId="24C6C049" w14:textId="77777777" w:rsidR="00B85F5C" w:rsidRPr="00B85F5C" w:rsidRDefault="00C7170C" w:rsidP="00C7170C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B85F5C">
              <w:rPr>
                <w:rFonts w:ascii="Arial" w:hAnsi="Arial" w:cs="Arial"/>
                <w:i/>
                <w:sz w:val="14"/>
                <w:szCs w:val="18"/>
              </w:rPr>
              <w:t>Assinatura e Carimbo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7CB7AC5" w14:textId="77777777" w:rsidR="00B85F5C" w:rsidRDefault="00B85F5C" w:rsidP="00B85F5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431D7FE" w14:textId="77777777" w:rsidR="00B85F5C" w:rsidRDefault="00B85F5C" w:rsidP="006E5C19">
            <w:pPr>
              <w:rPr>
                <w:rFonts w:ascii="Arial" w:hAnsi="Arial" w:cs="Arial"/>
                <w:sz w:val="18"/>
                <w:szCs w:val="18"/>
              </w:rPr>
            </w:pPr>
          </w:p>
          <w:p w14:paraId="17381201" w14:textId="77777777" w:rsidR="005F6989" w:rsidRDefault="005F6989" w:rsidP="00B85F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D1764F6" w14:textId="77777777" w:rsidR="00B85F5C" w:rsidRDefault="00B85F5C" w:rsidP="00B85F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Supervisor(a)</w:t>
            </w:r>
            <w:r w:rsidR="00C7170C">
              <w:rPr>
                <w:rFonts w:ascii="Arial" w:hAnsi="Arial" w:cs="Arial"/>
                <w:sz w:val="18"/>
                <w:szCs w:val="18"/>
              </w:rPr>
              <w:t xml:space="preserve"> Destino</w:t>
            </w:r>
          </w:p>
          <w:p w14:paraId="65891ED6" w14:textId="77777777" w:rsidR="00B85F5C" w:rsidRDefault="00B85F5C" w:rsidP="00B85F5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85F5C">
              <w:rPr>
                <w:rFonts w:ascii="Arial" w:hAnsi="Arial" w:cs="Arial"/>
                <w:i/>
                <w:sz w:val="14"/>
                <w:szCs w:val="18"/>
              </w:rPr>
              <w:t>Assinatura e Carimbo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0E00B" w14:textId="77777777" w:rsidR="005F6989" w:rsidRDefault="005F6989" w:rsidP="005F69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D4FD9D6" w14:textId="77777777" w:rsidR="005F6989" w:rsidRDefault="005F6989" w:rsidP="006E5C19">
            <w:pPr>
              <w:rPr>
                <w:rFonts w:ascii="Arial" w:hAnsi="Arial" w:cs="Arial"/>
                <w:sz w:val="18"/>
                <w:szCs w:val="18"/>
              </w:rPr>
            </w:pPr>
          </w:p>
          <w:p w14:paraId="7B64F0C2" w14:textId="77777777" w:rsidR="005F6989" w:rsidRDefault="005F6989" w:rsidP="005F69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A7532CB" w14:textId="77777777" w:rsidR="005F6989" w:rsidRDefault="005F6989" w:rsidP="005F69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Diretor(a)</w:t>
            </w:r>
          </w:p>
          <w:p w14:paraId="2D2A7A60" w14:textId="77777777" w:rsidR="00B85F5C" w:rsidRPr="00B85F5C" w:rsidRDefault="005F6989" w:rsidP="005F698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85F5C">
              <w:rPr>
                <w:rFonts w:ascii="Arial" w:hAnsi="Arial" w:cs="Arial"/>
                <w:i/>
                <w:sz w:val="14"/>
                <w:szCs w:val="18"/>
              </w:rPr>
              <w:t>Assinatura e Carimbo</w:t>
            </w:r>
          </w:p>
        </w:tc>
      </w:tr>
    </w:tbl>
    <w:p w14:paraId="570D77E7" w14:textId="77777777" w:rsidR="00B85F5C" w:rsidRDefault="00B85F5C">
      <w:pPr>
        <w:jc w:val="both"/>
        <w:rPr>
          <w:rFonts w:ascii="Arial" w:hAnsi="Arial" w:cs="Arial"/>
          <w:sz w:val="18"/>
          <w:szCs w:val="18"/>
        </w:rPr>
      </w:pPr>
    </w:p>
    <w:tbl>
      <w:tblPr>
        <w:tblW w:w="9995" w:type="dxa"/>
        <w:tblInd w:w="-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97"/>
        <w:gridCol w:w="4998"/>
      </w:tblGrid>
      <w:tr w:rsidR="006E5C19" w:rsidRPr="00895AF6" w14:paraId="594DF2EE" w14:textId="77777777" w:rsidTr="005174CF">
        <w:tc>
          <w:tcPr>
            <w:tcW w:w="9995" w:type="dxa"/>
            <w:gridSpan w:val="2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ABDB6BB" w14:textId="77777777" w:rsidR="006E5C19" w:rsidRDefault="00E115B4" w:rsidP="00FA072B">
            <w:pPr>
              <w:jc w:val="center"/>
              <w:rPr>
                <w:rFonts w:ascii="Arial" w:hAnsi="Arial" w:cs="Arial"/>
                <w:b/>
                <w:i/>
                <w:szCs w:val="18"/>
                <w:u w:val="single"/>
              </w:rPr>
            </w:pPr>
            <w:r>
              <w:rPr>
                <w:rFonts w:ascii="Arial" w:hAnsi="Arial" w:cs="Arial"/>
                <w:b/>
                <w:i/>
                <w:szCs w:val="18"/>
                <w:u w:val="single"/>
              </w:rPr>
              <w:t>ESPAÇO RESERVADO A SEGURANÇA DO TRABALHO</w:t>
            </w:r>
          </w:p>
          <w:p w14:paraId="1B17E74C" w14:textId="77777777" w:rsidR="00E115B4" w:rsidRDefault="00E115B4" w:rsidP="00FA072B">
            <w:pPr>
              <w:jc w:val="center"/>
              <w:rPr>
                <w:rFonts w:ascii="Arial" w:hAnsi="Arial" w:cs="Arial"/>
                <w:b/>
                <w:i/>
                <w:szCs w:val="18"/>
                <w:u w:val="single"/>
              </w:rPr>
            </w:pPr>
          </w:p>
          <w:tbl>
            <w:tblPr>
              <w:tblStyle w:val="Tabelacomgrad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63"/>
              <w:gridCol w:w="2659"/>
              <w:gridCol w:w="2728"/>
              <w:gridCol w:w="2190"/>
            </w:tblGrid>
            <w:tr w:rsidR="00E115B4" w14:paraId="30ABE3B7" w14:textId="77777777" w:rsidTr="008F61FD">
              <w:trPr>
                <w:gridBefore w:val="1"/>
                <w:gridAfter w:val="1"/>
                <w:wBefore w:w="2263" w:type="dxa"/>
                <w:wAfter w:w="2190" w:type="dxa"/>
              </w:trPr>
              <w:tc>
                <w:tcPr>
                  <w:tcW w:w="2659" w:type="dxa"/>
                </w:tcPr>
                <w:p w14:paraId="7F110D65" w14:textId="77777777" w:rsidR="00E115B4" w:rsidRPr="00E115B4" w:rsidRDefault="00E115B4" w:rsidP="00FA072B">
                  <w:pPr>
                    <w:jc w:val="center"/>
                    <w:rPr>
                      <w:rFonts w:ascii="Arial" w:hAnsi="Arial" w:cs="Arial"/>
                      <w:bCs/>
                      <w:iCs/>
                      <w:szCs w:val="18"/>
                    </w:rPr>
                  </w:pPr>
                  <w:r w:rsidRPr="00E115B4">
                    <w:rPr>
                      <w:rFonts w:ascii="Arial" w:hAnsi="Arial" w:cs="Arial"/>
                      <w:bCs/>
                      <w:iCs/>
                      <w:szCs w:val="18"/>
                    </w:rPr>
                    <w:t>Adicional de Insalubridade</w:t>
                  </w:r>
                </w:p>
              </w:tc>
              <w:tc>
                <w:tcPr>
                  <w:tcW w:w="2728" w:type="dxa"/>
                </w:tcPr>
                <w:p w14:paraId="4C3BE423" w14:textId="77777777" w:rsidR="00E115B4" w:rsidRPr="00E115B4" w:rsidRDefault="00E115B4" w:rsidP="00FA072B">
                  <w:pPr>
                    <w:jc w:val="center"/>
                    <w:rPr>
                      <w:rFonts w:ascii="Arial" w:hAnsi="Arial" w:cs="Arial"/>
                      <w:bCs/>
                      <w:iCs/>
                      <w:szCs w:val="18"/>
                    </w:rPr>
                  </w:pPr>
                  <w:r w:rsidRPr="00E115B4">
                    <w:rPr>
                      <w:rFonts w:ascii="Arial" w:hAnsi="Arial" w:cs="Arial"/>
                      <w:bCs/>
                      <w:iCs/>
                      <w:szCs w:val="18"/>
                    </w:rPr>
                    <w:t>Adicional de Periculosidade</w:t>
                  </w:r>
                </w:p>
              </w:tc>
            </w:tr>
            <w:tr w:rsidR="00E115B4" w14:paraId="3634D273" w14:textId="77777777" w:rsidTr="008F61FD">
              <w:trPr>
                <w:gridBefore w:val="1"/>
                <w:gridAfter w:val="1"/>
                <w:wBefore w:w="2263" w:type="dxa"/>
                <w:wAfter w:w="2190" w:type="dxa"/>
                <w:trHeight w:val="266"/>
              </w:trPr>
              <w:tc>
                <w:tcPr>
                  <w:tcW w:w="2659" w:type="dxa"/>
                  <w:tcBorders>
                    <w:bottom w:val="single" w:sz="4" w:space="0" w:color="auto"/>
                  </w:tcBorders>
                </w:tcPr>
                <w:p w14:paraId="4D4BA485" w14:textId="0697D3A6" w:rsidR="00E115B4" w:rsidRDefault="00B521FA" w:rsidP="00E115B4">
                  <w:pPr>
                    <w:jc w:val="center"/>
                    <w:rPr>
                      <w:rFonts w:ascii="Arial" w:hAnsi="Arial" w:cs="Arial"/>
                      <w:b/>
                      <w:i/>
                      <w:szCs w:val="18"/>
                      <w:u w:val="single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</w:t>
                  </w:r>
                  <w:r w:rsidR="00E115B4" w:rsidRPr="00517803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>
                      <w:ffData>
                        <w:name w:val="Selecionar4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="00E115B4" w:rsidRPr="00517803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981DAA">
                    <w:rPr>
                      <w:rFonts w:ascii="Arial" w:hAnsi="Arial" w:cs="Arial"/>
                      <w:b/>
                      <w:sz w:val="18"/>
                      <w:szCs w:val="18"/>
                    </w:rPr>
                  </w:r>
                  <w:r w:rsidR="00981DAA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="00E115B4" w:rsidRPr="00517803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  <w:r w:rsidR="00E115B4" w:rsidRPr="00517803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</w:t>
                  </w:r>
                  <w:r w:rsidR="00E115B4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SIM  </w:t>
                  </w:r>
                  <w:r w:rsidR="00E115B4" w:rsidRPr="00517803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>
                      <w:ffData>
                        <w:name w:val="Selecionar4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="00E115B4" w:rsidRPr="00517803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981DAA">
                    <w:rPr>
                      <w:rFonts w:ascii="Arial" w:hAnsi="Arial" w:cs="Arial"/>
                      <w:b/>
                      <w:sz w:val="18"/>
                      <w:szCs w:val="18"/>
                    </w:rPr>
                  </w:r>
                  <w:r w:rsidR="00981DAA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="00E115B4" w:rsidRPr="00517803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  <w:r w:rsidR="00E115B4" w:rsidRPr="00517803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</w:t>
                  </w:r>
                  <w:r w:rsidR="00E115B4">
                    <w:rPr>
                      <w:rFonts w:ascii="Arial" w:hAnsi="Arial" w:cs="Arial"/>
                      <w:b/>
                      <w:sz w:val="18"/>
                      <w:szCs w:val="18"/>
                    </w:rPr>
                    <w:t>NÃO</w:t>
                  </w:r>
                </w:p>
              </w:tc>
              <w:tc>
                <w:tcPr>
                  <w:tcW w:w="2728" w:type="dxa"/>
                  <w:tcBorders>
                    <w:bottom w:val="single" w:sz="4" w:space="0" w:color="auto"/>
                  </w:tcBorders>
                </w:tcPr>
                <w:p w14:paraId="69F34F44" w14:textId="77777777" w:rsidR="00E115B4" w:rsidRDefault="00E115B4" w:rsidP="00FA072B">
                  <w:pPr>
                    <w:jc w:val="center"/>
                    <w:rPr>
                      <w:rFonts w:ascii="Arial" w:hAnsi="Arial" w:cs="Arial"/>
                      <w:b/>
                      <w:i/>
                      <w:szCs w:val="18"/>
                      <w:u w:val="single"/>
                    </w:rPr>
                  </w:pPr>
                  <w:r w:rsidRPr="00517803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>
                      <w:ffData>
                        <w:name w:val="Selecionar4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Pr="00517803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981DAA">
                    <w:rPr>
                      <w:rFonts w:ascii="Arial" w:hAnsi="Arial" w:cs="Arial"/>
                      <w:b/>
                      <w:sz w:val="18"/>
                      <w:szCs w:val="18"/>
                    </w:rPr>
                  </w:r>
                  <w:r w:rsidR="00981DAA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517803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  <w:r w:rsidRPr="00517803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SIM  </w:t>
                  </w:r>
                  <w:r w:rsidRPr="00517803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>
                      <w:ffData>
                        <w:name w:val="Selecionar4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Pr="00517803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981DAA">
                    <w:rPr>
                      <w:rFonts w:ascii="Arial" w:hAnsi="Arial" w:cs="Arial"/>
                      <w:b/>
                      <w:sz w:val="18"/>
                      <w:szCs w:val="18"/>
                    </w:rPr>
                  </w:r>
                  <w:r w:rsidR="00981DAA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517803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  <w:r w:rsidRPr="00517803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NÃO</w:t>
                  </w:r>
                </w:p>
              </w:tc>
            </w:tr>
            <w:tr w:rsidR="00B521FA" w14:paraId="564A999E" w14:textId="77777777" w:rsidTr="00B521FA">
              <w:trPr>
                <w:gridBefore w:val="1"/>
                <w:gridAfter w:val="1"/>
                <w:wBefore w:w="2263" w:type="dxa"/>
                <w:wAfter w:w="2190" w:type="dxa"/>
                <w:trHeight w:val="266"/>
              </w:trPr>
              <w:tc>
                <w:tcPr>
                  <w:tcW w:w="5387" w:type="dxa"/>
                  <w:gridSpan w:val="2"/>
                  <w:tcBorders>
                    <w:bottom w:val="single" w:sz="4" w:space="0" w:color="auto"/>
                  </w:tcBorders>
                  <w:vAlign w:val="center"/>
                </w:tcPr>
                <w:p w14:paraId="48CC078D" w14:textId="04738B04" w:rsidR="00B521FA" w:rsidRPr="00517803" w:rsidRDefault="00B521FA" w:rsidP="00B521FA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KIT DE HIGIENE</w:t>
                  </w:r>
                </w:p>
              </w:tc>
            </w:tr>
            <w:tr w:rsidR="00B521FA" w14:paraId="79F00865" w14:textId="77777777" w:rsidTr="00112D90">
              <w:trPr>
                <w:gridBefore w:val="1"/>
                <w:gridAfter w:val="1"/>
                <w:wBefore w:w="2263" w:type="dxa"/>
                <w:wAfter w:w="2190" w:type="dxa"/>
                <w:trHeight w:val="266"/>
              </w:trPr>
              <w:tc>
                <w:tcPr>
                  <w:tcW w:w="5387" w:type="dxa"/>
                  <w:gridSpan w:val="2"/>
                  <w:tcBorders>
                    <w:bottom w:val="single" w:sz="4" w:space="0" w:color="auto"/>
                  </w:tcBorders>
                </w:tcPr>
                <w:p w14:paraId="1B17C512" w14:textId="2E97B463" w:rsidR="00B521FA" w:rsidRPr="00517803" w:rsidRDefault="00B521FA" w:rsidP="00B521FA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</w:t>
                  </w:r>
                  <w:r w:rsidRPr="00517803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>
                      <w:ffData>
                        <w:name w:val="Selecionar4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Pr="00517803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981DAA">
                    <w:rPr>
                      <w:rFonts w:ascii="Arial" w:hAnsi="Arial" w:cs="Arial"/>
                      <w:b/>
                      <w:sz w:val="18"/>
                      <w:szCs w:val="18"/>
                    </w:rPr>
                  </w:r>
                  <w:r w:rsidR="00981DAA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517803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  <w:r w:rsidRPr="00517803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SIM  </w:t>
                  </w:r>
                  <w:r w:rsidRPr="00517803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>
                      <w:ffData>
                        <w:name w:val="Selecionar4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Pr="00517803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981DAA">
                    <w:rPr>
                      <w:rFonts w:ascii="Arial" w:hAnsi="Arial" w:cs="Arial"/>
                      <w:b/>
                      <w:sz w:val="18"/>
                      <w:szCs w:val="18"/>
                    </w:rPr>
                  </w:r>
                  <w:r w:rsidR="00981DAA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517803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  <w:r w:rsidRPr="00517803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NÃO</w:t>
                  </w:r>
                </w:p>
              </w:tc>
            </w:tr>
            <w:tr w:rsidR="00B521FA" w14:paraId="6F05EFE2" w14:textId="77777777" w:rsidTr="008F61FD">
              <w:trPr>
                <w:gridBefore w:val="1"/>
                <w:gridAfter w:val="1"/>
                <w:wBefore w:w="2263" w:type="dxa"/>
                <w:wAfter w:w="2190" w:type="dxa"/>
                <w:trHeight w:val="266"/>
              </w:trPr>
              <w:tc>
                <w:tcPr>
                  <w:tcW w:w="265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37A4B17" w14:textId="336EA925" w:rsidR="00B521FA" w:rsidRPr="00517803" w:rsidRDefault="00B521FA" w:rsidP="00B521FA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272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59F6582" w14:textId="77777777" w:rsidR="00B521FA" w:rsidRPr="00517803" w:rsidRDefault="00B521FA" w:rsidP="00B521FA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</w:tr>
            <w:tr w:rsidR="00B521FA" w14:paraId="4E4E6DBC" w14:textId="77777777" w:rsidTr="008F61FD">
              <w:tc>
                <w:tcPr>
                  <w:tcW w:w="9840" w:type="dxa"/>
                  <w:gridSpan w:val="4"/>
                  <w:shd w:val="clear" w:color="auto" w:fill="D9D9D9" w:themeFill="background1" w:themeFillShade="D9"/>
                </w:tcPr>
                <w:p w14:paraId="51D0B221" w14:textId="77777777" w:rsidR="00B521FA" w:rsidRDefault="00B521FA" w:rsidP="00B521FA">
                  <w:pPr>
                    <w:jc w:val="center"/>
                    <w:rPr>
                      <w:rFonts w:ascii="Arial" w:hAnsi="Arial" w:cs="Arial"/>
                      <w:b/>
                      <w:i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i/>
                      <w:szCs w:val="18"/>
                    </w:rPr>
                    <w:t>Observação</w:t>
                  </w:r>
                </w:p>
              </w:tc>
            </w:tr>
            <w:tr w:rsidR="00B521FA" w:rsidRPr="00192AF4" w14:paraId="45E3E823" w14:textId="77777777" w:rsidTr="008F61FD">
              <w:tc>
                <w:tcPr>
                  <w:tcW w:w="9840" w:type="dxa"/>
                  <w:gridSpan w:val="4"/>
                </w:tcPr>
                <w:p w14:paraId="31D4A5A8" w14:textId="77777777" w:rsidR="00B521FA" w:rsidRPr="00192AF4" w:rsidRDefault="00B521FA" w:rsidP="00B521FA">
                  <w:pPr>
                    <w:rPr>
                      <w:rFonts w:ascii="Arial" w:hAnsi="Arial" w:cs="Arial"/>
                      <w:b/>
                      <w:i/>
                      <w:sz w:val="22"/>
                    </w:rPr>
                  </w:pPr>
                </w:p>
              </w:tc>
            </w:tr>
            <w:tr w:rsidR="00B521FA" w:rsidRPr="00192AF4" w14:paraId="586FF0EC" w14:textId="77777777" w:rsidTr="008F61FD">
              <w:tc>
                <w:tcPr>
                  <w:tcW w:w="9840" w:type="dxa"/>
                  <w:gridSpan w:val="4"/>
                </w:tcPr>
                <w:p w14:paraId="534D52D7" w14:textId="77777777" w:rsidR="00B521FA" w:rsidRPr="00192AF4" w:rsidRDefault="00B521FA" w:rsidP="00B521FA">
                  <w:pPr>
                    <w:rPr>
                      <w:rFonts w:ascii="Arial" w:hAnsi="Arial" w:cs="Arial"/>
                      <w:b/>
                      <w:i/>
                      <w:sz w:val="22"/>
                    </w:rPr>
                  </w:pPr>
                </w:p>
              </w:tc>
            </w:tr>
            <w:tr w:rsidR="00B521FA" w:rsidRPr="00192AF4" w14:paraId="4B9BB944" w14:textId="77777777" w:rsidTr="008F61FD">
              <w:tc>
                <w:tcPr>
                  <w:tcW w:w="9840" w:type="dxa"/>
                  <w:gridSpan w:val="4"/>
                </w:tcPr>
                <w:p w14:paraId="597A8060" w14:textId="77777777" w:rsidR="00B521FA" w:rsidRPr="00192AF4" w:rsidRDefault="00B521FA" w:rsidP="00B521FA">
                  <w:pPr>
                    <w:rPr>
                      <w:rFonts w:ascii="Arial" w:hAnsi="Arial" w:cs="Arial"/>
                      <w:b/>
                      <w:i/>
                      <w:sz w:val="22"/>
                    </w:rPr>
                  </w:pPr>
                </w:p>
              </w:tc>
            </w:tr>
            <w:tr w:rsidR="00B521FA" w:rsidRPr="00192AF4" w14:paraId="3C50CC96" w14:textId="77777777" w:rsidTr="008F61FD">
              <w:tc>
                <w:tcPr>
                  <w:tcW w:w="9840" w:type="dxa"/>
                  <w:gridSpan w:val="4"/>
                </w:tcPr>
                <w:p w14:paraId="301F501A" w14:textId="77777777" w:rsidR="00B521FA" w:rsidRPr="00192AF4" w:rsidRDefault="00B521FA" w:rsidP="00B521FA">
                  <w:pPr>
                    <w:rPr>
                      <w:rFonts w:ascii="Arial" w:hAnsi="Arial" w:cs="Arial"/>
                      <w:b/>
                      <w:i/>
                      <w:sz w:val="22"/>
                    </w:rPr>
                  </w:pPr>
                </w:p>
              </w:tc>
            </w:tr>
            <w:tr w:rsidR="00B521FA" w:rsidRPr="00192AF4" w14:paraId="6CE04E20" w14:textId="77777777" w:rsidTr="008F61FD">
              <w:tc>
                <w:tcPr>
                  <w:tcW w:w="9840" w:type="dxa"/>
                  <w:gridSpan w:val="4"/>
                </w:tcPr>
                <w:p w14:paraId="02C579DA" w14:textId="77777777" w:rsidR="00B521FA" w:rsidRPr="00192AF4" w:rsidRDefault="00B521FA" w:rsidP="00B521FA">
                  <w:pPr>
                    <w:rPr>
                      <w:rFonts w:ascii="Arial" w:hAnsi="Arial" w:cs="Arial"/>
                      <w:b/>
                      <w:i/>
                      <w:sz w:val="22"/>
                    </w:rPr>
                  </w:pPr>
                </w:p>
              </w:tc>
            </w:tr>
            <w:tr w:rsidR="00B521FA" w:rsidRPr="00192AF4" w14:paraId="58B5B617" w14:textId="77777777" w:rsidTr="008F61FD">
              <w:tc>
                <w:tcPr>
                  <w:tcW w:w="9840" w:type="dxa"/>
                  <w:gridSpan w:val="4"/>
                </w:tcPr>
                <w:p w14:paraId="742208BA" w14:textId="77777777" w:rsidR="00B521FA" w:rsidRPr="00192AF4" w:rsidRDefault="00B521FA" w:rsidP="00B521FA">
                  <w:pPr>
                    <w:rPr>
                      <w:rFonts w:ascii="Arial" w:hAnsi="Arial" w:cs="Arial"/>
                      <w:b/>
                      <w:i/>
                      <w:sz w:val="22"/>
                    </w:rPr>
                  </w:pPr>
                </w:p>
              </w:tc>
            </w:tr>
            <w:tr w:rsidR="00B521FA" w:rsidRPr="00192AF4" w14:paraId="72DED702" w14:textId="77777777" w:rsidTr="008F61FD">
              <w:tc>
                <w:tcPr>
                  <w:tcW w:w="9840" w:type="dxa"/>
                  <w:gridSpan w:val="4"/>
                </w:tcPr>
                <w:p w14:paraId="4E176732" w14:textId="77777777" w:rsidR="00B521FA" w:rsidRPr="00192AF4" w:rsidRDefault="00B521FA" w:rsidP="00B521FA">
                  <w:pPr>
                    <w:rPr>
                      <w:rFonts w:ascii="Arial" w:hAnsi="Arial" w:cs="Arial"/>
                      <w:b/>
                      <w:i/>
                      <w:sz w:val="22"/>
                    </w:rPr>
                  </w:pPr>
                </w:p>
              </w:tc>
            </w:tr>
          </w:tbl>
          <w:p w14:paraId="534D58A1" w14:textId="77777777" w:rsidR="00E115B4" w:rsidRPr="00895AF6" w:rsidRDefault="00E115B4" w:rsidP="008F61FD">
            <w:pPr>
              <w:rPr>
                <w:rFonts w:ascii="Arial" w:hAnsi="Arial" w:cs="Arial"/>
                <w:sz w:val="8"/>
                <w:szCs w:val="18"/>
              </w:rPr>
            </w:pPr>
          </w:p>
        </w:tc>
      </w:tr>
      <w:tr w:rsidR="00C27443" w:rsidRPr="005F6989" w14:paraId="66419C3F" w14:textId="77777777" w:rsidTr="005174CF">
        <w:trPr>
          <w:trHeight w:val="203"/>
        </w:trPr>
        <w:tc>
          <w:tcPr>
            <w:tcW w:w="9995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6D6829" w14:textId="77777777" w:rsidR="00C27443" w:rsidRPr="005F6989" w:rsidRDefault="00C27443" w:rsidP="008F61FD">
            <w:pPr>
              <w:rPr>
                <w:rFonts w:ascii="Arial" w:hAnsi="Arial" w:cs="Arial"/>
                <w:b/>
                <w:i/>
                <w:szCs w:val="18"/>
              </w:rPr>
            </w:pPr>
          </w:p>
        </w:tc>
      </w:tr>
      <w:tr w:rsidR="00C27443" w:rsidRPr="00B85F5C" w14:paraId="2505B13B" w14:textId="77777777" w:rsidTr="005174CF">
        <w:trPr>
          <w:trHeight w:val="203"/>
        </w:trPr>
        <w:tc>
          <w:tcPr>
            <w:tcW w:w="4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E14154B" w14:textId="77777777" w:rsidR="00C27443" w:rsidRDefault="00C27443" w:rsidP="00FA072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381DA7A" w14:textId="77777777" w:rsidR="00C27443" w:rsidRDefault="00C27443" w:rsidP="00C27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07A75A75" w14:textId="77777777" w:rsidR="00C27443" w:rsidRDefault="00C27443" w:rsidP="00FA072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3A45EFB4" w14:textId="77777777" w:rsidR="00E115B4" w:rsidRPr="00895AF6" w:rsidRDefault="00E115B4" w:rsidP="00E115B4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895AF6">
              <w:rPr>
                <w:rFonts w:ascii="Arial" w:hAnsi="Arial" w:cs="Arial"/>
                <w:sz w:val="16"/>
                <w:szCs w:val="18"/>
              </w:rPr>
              <w:t>Engenheiro de Segurança do Trabalho</w:t>
            </w:r>
          </w:p>
          <w:p w14:paraId="2809A4E2" w14:textId="77777777" w:rsidR="00C27443" w:rsidRPr="00B85F5C" w:rsidRDefault="00E115B4" w:rsidP="00E115B4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B85F5C">
              <w:rPr>
                <w:rFonts w:ascii="Arial" w:hAnsi="Arial" w:cs="Arial"/>
                <w:i/>
                <w:sz w:val="14"/>
                <w:szCs w:val="18"/>
              </w:rPr>
              <w:t>Assinatura e Carimbo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5073970" w14:textId="77777777" w:rsidR="00C27443" w:rsidRDefault="00C27443" w:rsidP="00FA072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1332E2A" w14:textId="77777777" w:rsidR="00C27443" w:rsidRDefault="00C27443" w:rsidP="00C27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337EEF1B" w14:textId="77777777" w:rsidR="00C27443" w:rsidRDefault="00C27443" w:rsidP="00FA072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7A79D3A" w14:textId="77777777" w:rsidR="00E115B4" w:rsidRPr="00895AF6" w:rsidRDefault="00E115B4" w:rsidP="00E115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95AF6">
              <w:rPr>
                <w:rFonts w:ascii="Arial" w:hAnsi="Arial" w:cs="Arial"/>
                <w:sz w:val="18"/>
                <w:szCs w:val="18"/>
              </w:rPr>
              <w:t>Tatiane Rufino Aprobato</w:t>
            </w:r>
          </w:p>
          <w:p w14:paraId="6447794F" w14:textId="77777777" w:rsidR="00C27443" w:rsidRPr="00B85F5C" w:rsidRDefault="00E115B4" w:rsidP="00E115B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4"/>
                <w:szCs w:val="18"/>
              </w:rPr>
              <w:t>Supervisora da Unidade de Gestão de Pessoas</w:t>
            </w:r>
          </w:p>
        </w:tc>
      </w:tr>
    </w:tbl>
    <w:p w14:paraId="666CDCA1" w14:textId="77777777" w:rsidR="00C27443" w:rsidRDefault="00C27443">
      <w:pPr>
        <w:jc w:val="both"/>
        <w:rPr>
          <w:rFonts w:ascii="Arial" w:hAnsi="Arial" w:cs="Arial"/>
          <w:sz w:val="18"/>
          <w:szCs w:val="18"/>
        </w:rPr>
      </w:pPr>
    </w:p>
    <w:p w14:paraId="7958EF2A" w14:textId="1CBFF875" w:rsidR="00895AF6" w:rsidRDefault="00895AF6" w:rsidP="008F61FD">
      <w:pPr>
        <w:jc w:val="righ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JACAREÍ, ____ de _______________de 20</w:t>
      </w:r>
      <w:r w:rsidR="0058204E">
        <w:rPr>
          <w:rFonts w:ascii="Arial" w:hAnsi="Arial" w:cs="Arial"/>
          <w:sz w:val="18"/>
          <w:szCs w:val="18"/>
        </w:rPr>
        <w:t>___</w:t>
      </w:r>
      <w:r>
        <w:rPr>
          <w:rFonts w:ascii="Arial" w:hAnsi="Arial" w:cs="Arial"/>
          <w:sz w:val="18"/>
          <w:szCs w:val="18"/>
        </w:rPr>
        <w:t>.</w:t>
      </w:r>
    </w:p>
    <w:sectPr w:rsidR="00895AF6" w:rsidSect="00C66320">
      <w:headerReference w:type="default" r:id="rId6"/>
      <w:footerReference w:type="default" r:id="rId7"/>
      <w:pgSz w:w="11907" w:h="16840"/>
      <w:pgMar w:top="1559" w:right="851" w:bottom="851" w:left="1134" w:header="42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9B7CE" w14:textId="77777777" w:rsidR="00312B02" w:rsidRDefault="00312B02">
      <w:r>
        <w:separator/>
      </w:r>
    </w:p>
  </w:endnote>
  <w:endnote w:type="continuationSeparator" w:id="0">
    <w:p w14:paraId="62CF1D1D" w14:textId="77777777" w:rsidR="00312B02" w:rsidRDefault="00312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4D515" w14:textId="16C5E415" w:rsidR="005744F5" w:rsidRPr="005744F5" w:rsidRDefault="008731BF" w:rsidP="008731BF">
    <w:pPr>
      <w:pStyle w:val="Rodap"/>
      <w:rPr>
        <w:rFonts w:ascii="Arial" w:hAnsi="Arial" w:cs="Arial"/>
        <w:sz w:val="14"/>
        <w:szCs w:val="14"/>
      </w:rPr>
    </w:pPr>
    <w:r>
      <w:rPr>
        <w:rFonts w:ascii="Arial" w:hAnsi="Arial" w:cs="Arial"/>
        <w:noProof/>
        <w:sz w:val="14"/>
        <w:szCs w:val="14"/>
      </w:rPr>
      <w:drawing>
        <wp:anchor distT="0" distB="0" distL="114300" distR="114300" simplePos="0" relativeHeight="251658240" behindDoc="1" locked="0" layoutInCell="1" allowOverlap="1" wp14:anchorId="685D29CF" wp14:editId="23FD15F4">
          <wp:simplePos x="0" y="0"/>
          <wp:positionH relativeFrom="page">
            <wp:posOffset>1999615</wp:posOffset>
          </wp:positionH>
          <wp:positionV relativeFrom="bottomMargin">
            <wp:posOffset>9525</wp:posOffset>
          </wp:positionV>
          <wp:extent cx="3438525" cy="409575"/>
          <wp:effectExtent l="0" t="0" r="9525" b="9525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38525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B46AA">
      <w:rPr>
        <w:rFonts w:ascii="Arial" w:hAnsi="Arial" w:cs="Arial"/>
        <w:sz w:val="14"/>
        <w:szCs w:val="14"/>
      </w:rPr>
      <w:t xml:space="preserve">                                                                                                                                                                                                                                </w:t>
    </w:r>
    <w:r w:rsidR="005744F5">
      <w:rPr>
        <w:rFonts w:ascii="Arial" w:hAnsi="Arial" w:cs="Arial"/>
        <w:sz w:val="14"/>
        <w:szCs w:val="14"/>
      </w:rPr>
      <w:t>FR V.201</w:t>
    </w:r>
    <w:r w:rsidR="00895AF6">
      <w:rPr>
        <w:rFonts w:ascii="Arial" w:hAnsi="Arial" w:cs="Arial"/>
        <w:sz w:val="14"/>
        <w:szCs w:val="14"/>
      </w:rPr>
      <w:t>9</w:t>
    </w:r>
    <w:r w:rsidR="005744F5">
      <w:rPr>
        <w:rFonts w:ascii="Arial" w:hAnsi="Arial" w:cs="Arial"/>
        <w:sz w:val="14"/>
        <w:szCs w:val="14"/>
      </w:rPr>
      <w:t>/01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C26ED" w14:textId="77777777" w:rsidR="00312B02" w:rsidRDefault="00312B02">
      <w:r>
        <w:rPr>
          <w:color w:val="000000"/>
        </w:rPr>
        <w:separator/>
      </w:r>
    </w:p>
  </w:footnote>
  <w:footnote w:type="continuationSeparator" w:id="0">
    <w:p w14:paraId="7544532A" w14:textId="77777777" w:rsidR="00312B02" w:rsidRDefault="00312B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5C329" w14:textId="77777777" w:rsidR="004761B8" w:rsidRPr="00901178" w:rsidRDefault="00B818FD" w:rsidP="00901178">
    <w:pPr>
      <w:pStyle w:val="Cabealho"/>
      <w:jc w:val="right"/>
    </w:pPr>
    <w:r>
      <w:rPr>
        <w:noProof/>
      </w:rPr>
      <w:drawing>
        <wp:inline distT="0" distB="0" distL="0" distR="0" wp14:anchorId="449D8F16" wp14:editId="6B8713BC">
          <wp:extent cx="6177159" cy="691764"/>
          <wp:effectExtent l="0" t="0" r="0" b="0"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RPC\Jobs\002-17 word timbrado\_JPG\cabecalho16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8936"/>
                  <a:stretch/>
                </pic:blipFill>
                <pic:spPr bwMode="auto">
                  <a:xfrm>
                    <a:off x="0" y="0"/>
                    <a:ext cx="6178550" cy="6919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ocumentProtection w:edit="forms" w:formatting="1" w:enforcement="0"/>
  <w:defaultTabStop w:val="708"/>
  <w:autoHyphenation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78C"/>
    <w:rsid w:val="00016207"/>
    <w:rsid w:val="0005078C"/>
    <w:rsid w:val="00062C79"/>
    <w:rsid w:val="0008574B"/>
    <w:rsid w:val="000A614D"/>
    <w:rsid w:val="001101A1"/>
    <w:rsid w:val="001341A8"/>
    <w:rsid w:val="00157EB8"/>
    <w:rsid w:val="00192AF4"/>
    <w:rsid w:val="001B0B43"/>
    <w:rsid w:val="001D237A"/>
    <w:rsid w:val="001E1BD3"/>
    <w:rsid w:val="00217CFC"/>
    <w:rsid w:val="00234809"/>
    <w:rsid w:val="0024028C"/>
    <w:rsid w:val="00247DCE"/>
    <w:rsid w:val="00275965"/>
    <w:rsid w:val="002C074E"/>
    <w:rsid w:val="002C7CB2"/>
    <w:rsid w:val="002D68E2"/>
    <w:rsid w:val="002F1A2C"/>
    <w:rsid w:val="002F7582"/>
    <w:rsid w:val="003035D7"/>
    <w:rsid w:val="00311E17"/>
    <w:rsid w:val="00312B02"/>
    <w:rsid w:val="003209C3"/>
    <w:rsid w:val="003245E2"/>
    <w:rsid w:val="00334B91"/>
    <w:rsid w:val="003B46AA"/>
    <w:rsid w:val="003C327C"/>
    <w:rsid w:val="00455204"/>
    <w:rsid w:val="00463E80"/>
    <w:rsid w:val="00465A1E"/>
    <w:rsid w:val="00476F9E"/>
    <w:rsid w:val="004C267C"/>
    <w:rsid w:val="00503657"/>
    <w:rsid w:val="005174CF"/>
    <w:rsid w:val="00517803"/>
    <w:rsid w:val="0052177F"/>
    <w:rsid w:val="0052299F"/>
    <w:rsid w:val="00555D71"/>
    <w:rsid w:val="00563545"/>
    <w:rsid w:val="005744F5"/>
    <w:rsid w:val="0058204E"/>
    <w:rsid w:val="005876C0"/>
    <w:rsid w:val="005B53D4"/>
    <w:rsid w:val="005F6989"/>
    <w:rsid w:val="006104D8"/>
    <w:rsid w:val="006266F9"/>
    <w:rsid w:val="00635978"/>
    <w:rsid w:val="0064522D"/>
    <w:rsid w:val="00646737"/>
    <w:rsid w:val="00647279"/>
    <w:rsid w:val="006651E0"/>
    <w:rsid w:val="0069591A"/>
    <w:rsid w:val="006968A1"/>
    <w:rsid w:val="006C766E"/>
    <w:rsid w:val="006C7B33"/>
    <w:rsid w:val="006E5C19"/>
    <w:rsid w:val="00703553"/>
    <w:rsid w:val="0073023E"/>
    <w:rsid w:val="00736A07"/>
    <w:rsid w:val="007544F8"/>
    <w:rsid w:val="00772FE8"/>
    <w:rsid w:val="007C4934"/>
    <w:rsid w:val="007C5712"/>
    <w:rsid w:val="008018AA"/>
    <w:rsid w:val="00807C7B"/>
    <w:rsid w:val="0083362C"/>
    <w:rsid w:val="008633AA"/>
    <w:rsid w:val="008731BF"/>
    <w:rsid w:val="0087512A"/>
    <w:rsid w:val="00893DC6"/>
    <w:rsid w:val="00895AF6"/>
    <w:rsid w:val="008E246F"/>
    <w:rsid w:val="008F61FD"/>
    <w:rsid w:val="00901178"/>
    <w:rsid w:val="00947C10"/>
    <w:rsid w:val="00981DAA"/>
    <w:rsid w:val="009D023E"/>
    <w:rsid w:val="009F204D"/>
    <w:rsid w:val="009F3978"/>
    <w:rsid w:val="00A100E4"/>
    <w:rsid w:val="00A17D32"/>
    <w:rsid w:val="00A434F0"/>
    <w:rsid w:val="00A619F2"/>
    <w:rsid w:val="00A633EA"/>
    <w:rsid w:val="00A71470"/>
    <w:rsid w:val="00AA1FED"/>
    <w:rsid w:val="00AA434A"/>
    <w:rsid w:val="00AB2B36"/>
    <w:rsid w:val="00B16BA5"/>
    <w:rsid w:val="00B521FA"/>
    <w:rsid w:val="00B818FD"/>
    <w:rsid w:val="00B84B74"/>
    <w:rsid w:val="00B85F5C"/>
    <w:rsid w:val="00BA4BC6"/>
    <w:rsid w:val="00BC0DDB"/>
    <w:rsid w:val="00BE2FBC"/>
    <w:rsid w:val="00C06489"/>
    <w:rsid w:val="00C27443"/>
    <w:rsid w:val="00C66320"/>
    <w:rsid w:val="00C67B37"/>
    <w:rsid w:val="00C7170C"/>
    <w:rsid w:val="00C7537E"/>
    <w:rsid w:val="00CC2E38"/>
    <w:rsid w:val="00CD4BD5"/>
    <w:rsid w:val="00CE2157"/>
    <w:rsid w:val="00CE4834"/>
    <w:rsid w:val="00D04789"/>
    <w:rsid w:val="00D103DD"/>
    <w:rsid w:val="00D31476"/>
    <w:rsid w:val="00D96447"/>
    <w:rsid w:val="00DA7CA1"/>
    <w:rsid w:val="00DF24C7"/>
    <w:rsid w:val="00DF66FD"/>
    <w:rsid w:val="00E115B4"/>
    <w:rsid w:val="00E1486D"/>
    <w:rsid w:val="00E50839"/>
    <w:rsid w:val="00E53C2A"/>
    <w:rsid w:val="00E60575"/>
    <w:rsid w:val="00EB5170"/>
    <w:rsid w:val="00EC3996"/>
    <w:rsid w:val="00EE239C"/>
    <w:rsid w:val="00EF79F3"/>
    <w:rsid w:val="00F03BB3"/>
    <w:rsid w:val="00F03EC8"/>
    <w:rsid w:val="00F21606"/>
    <w:rsid w:val="00F23601"/>
    <w:rsid w:val="00F2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65732CB2"/>
  <w15:docId w15:val="{754C512E-D206-439E-BB8F-2471160F6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pPr>
      <w:keepNext/>
      <w:jc w:val="right"/>
      <w:outlineLvl w:val="0"/>
    </w:pPr>
    <w:rPr>
      <w:sz w:val="24"/>
    </w:rPr>
  </w:style>
  <w:style w:type="paragraph" w:styleId="Ttulo2">
    <w:name w:val="heading 2"/>
    <w:basedOn w:val="Normal"/>
    <w:next w:val="Normal"/>
    <w:pPr>
      <w:keepNext/>
      <w:ind w:left="1416" w:hanging="1416"/>
      <w:jc w:val="both"/>
      <w:outlineLvl w:val="1"/>
    </w:pPr>
    <w:rPr>
      <w:sz w:val="24"/>
    </w:rPr>
  </w:style>
  <w:style w:type="paragraph" w:styleId="Ttulo3">
    <w:name w:val="heading 3"/>
    <w:basedOn w:val="Normal"/>
    <w:next w:val="Normal"/>
    <w:pPr>
      <w:keepNext/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pPr>
      <w:keepNext/>
      <w:ind w:left="-142"/>
      <w:jc w:val="both"/>
      <w:outlineLvl w:val="3"/>
    </w:pPr>
    <w:rPr>
      <w:sz w:val="26"/>
    </w:rPr>
  </w:style>
  <w:style w:type="paragraph" w:styleId="Ttulo5">
    <w:name w:val="heading 5"/>
    <w:basedOn w:val="Normal"/>
    <w:next w:val="Normal"/>
    <w:pPr>
      <w:keepNext/>
      <w:jc w:val="center"/>
      <w:outlineLvl w:val="4"/>
    </w:pPr>
    <w:rPr>
      <w:rFonts w:ascii="Arial" w:hAnsi="Arial"/>
      <w:b/>
      <w:sz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7C5712"/>
  </w:style>
  <w:style w:type="paragraph" w:styleId="Textodebalo">
    <w:name w:val="Balloon Text"/>
    <w:basedOn w:val="Normal"/>
    <w:link w:val="TextodebaloChar"/>
    <w:uiPriority w:val="99"/>
    <w:semiHidden/>
    <w:unhideWhenUsed/>
    <w:rsid w:val="0024028C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028C"/>
    <w:rPr>
      <w:rFonts w:ascii="Segoe UI" w:hAnsi="Segoe UI" w:cs="Segoe UI"/>
      <w:sz w:val="18"/>
      <w:szCs w:val="18"/>
    </w:rPr>
  </w:style>
  <w:style w:type="character" w:customStyle="1" w:styleId="CabealhoChar">
    <w:name w:val="Cabeçalho Char"/>
    <w:basedOn w:val="Fontepargpadro"/>
    <w:link w:val="Cabealho"/>
    <w:uiPriority w:val="99"/>
    <w:rsid w:val="00E60575"/>
  </w:style>
  <w:style w:type="table" w:styleId="Tabelacomgrade">
    <w:name w:val="Table Grid"/>
    <w:basedOn w:val="Tabelanormal"/>
    <w:uiPriority w:val="39"/>
    <w:rsid w:val="00E115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5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mara%20Garcia\Documents\Remo&#231;&#227;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Remoção</Template>
  <TotalTime>12</TotalTime>
  <Pages>1</Pages>
  <Words>270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COMUNICAÇÃO DE FRUIÇÃO DE FÉRIAS</vt:lpstr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COMUNICAÇÃO DE FRUIÇÃO DE FÉRIAS</dc:title>
  <dc:subject/>
  <dc:creator>7544</dc:creator>
  <cp:lastModifiedBy>Katia Lopes Mateus Oliveira</cp:lastModifiedBy>
  <cp:revision>8</cp:revision>
  <cp:lastPrinted>2018-07-04T13:48:00Z</cp:lastPrinted>
  <dcterms:created xsi:type="dcterms:W3CDTF">2019-08-20T13:36:00Z</dcterms:created>
  <dcterms:modified xsi:type="dcterms:W3CDTF">2022-03-16T13:43:00Z</dcterms:modified>
</cp:coreProperties>
</file>