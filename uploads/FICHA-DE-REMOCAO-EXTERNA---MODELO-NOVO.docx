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6674" w14:textId="77777777" w:rsidR="0005078C" w:rsidRDefault="00EF79F3" w:rsidP="00DB349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FICHA DE REMOÇÃO</w:t>
      </w:r>
    </w:p>
    <w:p w14:paraId="532F3F90" w14:textId="77777777" w:rsidR="0005078C" w:rsidRDefault="00EF79F3">
      <w:pPr>
        <w:jc w:val="center"/>
        <w:rPr>
          <w:rFonts w:ascii="Arial" w:hAnsi="Arial"/>
          <w:sz w:val="14"/>
        </w:rPr>
      </w:pPr>
      <w:r>
        <w:rPr>
          <w:rFonts w:ascii="Arial" w:hAnsi="Arial"/>
          <w:sz w:val="14"/>
        </w:rPr>
        <w:t>(</w:t>
      </w:r>
      <w:r w:rsidR="00555D71">
        <w:rPr>
          <w:rFonts w:ascii="Arial" w:hAnsi="Arial"/>
          <w:sz w:val="14"/>
        </w:rPr>
        <w:t>Artigo</w:t>
      </w:r>
      <w:r>
        <w:rPr>
          <w:rFonts w:ascii="Arial" w:hAnsi="Arial"/>
          <w:sz w:val="14"/>
        </w:rPr>
        <w:t xml:space="preserve"> 5</w:t>
      </w:r>
      <w:r w:rsidR="00555D71">
        <w:rPr>
          <w:rFonts w:ascii="Arial" w:hAnsi="Arial"/>
          <w:sz w:val="14"/>
        </w:rPr>
        <w:t>5</w:t>
      </w:r>
      <w:r>
        <w:rPr>
          <w:rFonts w:ascii="Arial" w:hAnsi="Arial"/>
          <w:sz w:val="14"/>
        </w:rPr>
        <w:t xml:space="preserve">, da Lei Complementar N.º </w:t>
      </w:r>
      <w:r w:rsidR="00555D71">
        <w:rPr>
          <w:rFonts w:ascii="Arial" w:hAnsi="Arial"/>
          <w:sz w:val="14"/>
        </w:rPr>
        <w:t>13</w:t>
      </w:r>
      <w:r>
        <w:rPr>
          <w:rFonts w:ascii="Arial" w:hAnsi="Arial"/>
          <w:sz w:val="14"/>
        </w:rPr>
        <w:t xml:space="preserve">, de </w:t>
      </w:r>
      <w:r w:rsidR="00555D71">
        <w:rPr>
          <w:rFonts w:ascii="Arial" w:hAnsi="Arial"/>
          <w:sz w:val="14"/>
        </w:rPr>
        <w:t>07</w:t>
      </w:r>
      <w:r>
        <w:rPr>
          <w:rFonts w:ascii="Arial" w:hAnsi="Arial"/>
          <w:sz w:val="14"/>
        </w:rPr>
        <w:t xml:space="preserve"> de outubro de </w:t>
      </w:r>
      <w:r w:rsidR="00555D71">
        <w:rPr>
          <w:rFonts w:ascii="Arial" w:hAnsi="Arial"/>
          <w:sz w:val="14"/>
        </w:rPr>
        <w:t>1993</w:t>
      </w:r>
      <w:r>
        <w:rPr>
          <w:rFonts w:ascii="Arial" w:hAnsi="Arial"/>
          <w:sz w:val="14"/>
        </w:rPr>
        <w:t>)</w:t>
      </w:r>
    </w:p>
    <w:p w14:paraId="56A665D5" w14:textId="77777777" w:rsidR="0005078C" w:rsidRDefault="00EF79F3">
      <w:pPr>
        <w:pStyle w:val="Ttulo5"/>
      </w:pPr>
      <w:r>
        <w:t xml:space="preserve">ESTA FICHA NÃO PODERA </w:t>
      </w:r>
      <w:r w:rsidR="00555D71">
        <w:t>TER EMENDAS</w:t>
      </w:r>
      <w:r>
        <w:t xml:space="preserve"> NEM RASURAS</w:t>
      </w:r>
    </w:p>
    <w:p w14:paraId="489D7325" w14:textId="77777777" w:rsidR="0005078C" w:rsidRDefault="0005078C">
      <w:pPr>
        <w:pBdr>
          <w:bottom w:val="single" w:sz="18" w:space="1" w:color="000000"/>
        </w:pBdr>
        <w:ind w:left="-142"/>
        <w:rPr>
          <w:rFonts w:ascii="Arial" w:hAnsi="Arial"/>
          <w:sz w:val="2"/>
        </w:rPr>
      </w:pPr>
    </w:p>
    <w:tbl>
      <w:tblPr>
        <w:tblW w:w="9995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41"/>
        <w:gridCol w:w="426"/>
        <w:gridCol w:w="1701"/>
        <w:gridCol w:w="1058"/>
        <w:gridCol w:w="926"/>
        <w:gridCol w:w="1843"/>
      </w:tblGrid>
      <w:tr w:rsidR="00DB3490" w:rsidRPr="00517803" w14:paraId="4E8B7261" w14:textId="434C0340" w:rsidTr="00DB3490">
        <w:tc>
          <w:tcPr>
            <w:tcW w:w="8152" w:type="dxa"/>
            <w:gridSpan w:val="5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573951" w14:textId="31231C00" w:rsidR="00DB3490" w:rsidRDefault="00DB3490" w:rsidP="006968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7803">
              <w:rPr>
                <w:rFonts w:ascii="Arial" w:hAnsi="Arial" w:cs="Arial"/>
                <w:sz w:val="18"/>
                <w:szCs w:val="18"/>
              </w:rPr>
              <w:t>Servidor: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C3EC153" w14:textId="77777777" w:rsidR="00DB3490" w:rsidRPr="00517803" w:rsidRDefault="00DB3490" w:rsidP="006968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14:paraId="5625791A" w14:textId="77777777" w:rsidR="00DB3490" w:rsidRPr="00517803" w:rsidRDefault="00DB3490" w:rsidP="006968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3490" w:rsidRPr="00517803" w14:paraId="6F688FEE" w14:textId="76A3C5E4" w:rsidTr="00DB3490">
        <w:tc>
          <w:tcPr>
            <w:tcW w:w="4467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2CFAF" w14:textId="2AF60A69" w:rsidR="00DB3490" w:rsidRPr="00517803" w:rsidRDefault="00DB3490" w:rsidP="00580184">
            <w:pPr>
              <w:rPr>
                <w:rFonts w:ascii="Arial" w:hAnsi="Arial" w:cs="Arial"/>
                <w:sz w:val="18"/>
                <w:szCs w:val="18"/>
              </w:rPr>
            </w:pPr>
            <w:r w:rsidRPr="00517803">
              <w:rPr>
                <w:rFonts w:ascii="Arial" w:hAnsi="Arial" w:cs="Arial"/>
                <w:sz w:val="18"/>
                <w:szCs w:val="18"/>
              </w:rPr>
              <w:t>Cargo/Função: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75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EF6D2C" w14:textId="77777777" w:rsidR="00DB3490" w:rsidRDefault="00DB3490" w:rsidP="003035D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Matricula: </w:t>
            </w:r>
          </w:p>
          <w:p w14:paraId="08064D63" w14:textId="087F1904" w:rsidR="00DB3490" w:rsidRPr="00517803" w:rsidRDefault="00DB3490" w:rsidP="003035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3EBA7CE" w14:textId="3B5FE526" w:rsidR="00DB3490" w:rsidRPr="00517803" w:rsidRDefault="00DB3490" w:rsidP="000A614D">
            <w:pPr>
              <w:rPr>
                <w:rFonts w:ascii="Arial" w:hAnsi="Arial" w:cs="Arial"/>
                <w:sz w:val="18"/>
                <w:szCs w:val="18"/>
              </w:rPr>
            </w:pPr>
            <w:r w:rsidRPr="00517803">
              <w:rPr>
                <w:rFonts w:ascii="Arial" w:hAnsi="Arial" w:cs="Arial"/>
                <w:sz w:val="18"/>
                <w:szCs w:val="18"/>
              </w:rPr>
              <w:t>Carga Horária Semanal:</w:t>
            </w:r>
            <w:r>
              <w:rPr>
                <w:rFonts w:ascii="Arial" w:hAnsi="Arial" w:cs="Arial"/>
                <w:sz w:val="18"/>
                <w:szCs w:val="18"/>
              </w:rPr>
              <w:t xml:space="preserve"> ____h</w:t>
            </w:r>
          </w:p>
        </w:tc>
      </w:tr>
      <w:tr w:rsidR="00DB3490" w:rsidRPr="00517803" w14:paraId="0874B1F1" w14:textId="02913393" w:rsidTr="00B22287">
        <w:tc>
          <w:tcPr>
            <w:tcW w:w="9995" w:type="dxa"/>
            <w:gridSpan w:val="6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56FFD2" w14:textId="77777777" w:rsidR="00DB3490" w:rsidRPr="003035D7" w:rsidRDefault="00DB3490" w:rsidP="00DB3490">
            <w:pPr>
              <w:jc w:val="center"/>
              <w:rPr>
                <w:rFonts w:ascii="Arial" w:hAnsi="Arial" w:cs="Arial"/>
                <w:sz w:val="10"/>
                <w:szCs w:val="18"/>
                <w:u w:val="single"/>
              </w:rPr>
            </w:pPr>
            <w:r w:rsidRPr="003035D7">
              <w:rPr>
                <w:rFonts w:ascii="Arial" w:hAnsi="Arial" w:cs="Arial"/>
                <w:b/>
                <w:i/>
                <w:szCs w:val="18"/>
                <w:highlight w:val="green"/>
                <w:u w:val="single"/>
              </w:rPr>
              <w:t>DEPARTAMENTO DE ORIGEM</w:t>
            </w:r>
          </w:p>
          <w:p w14:paraId="70A0FE6B" w14:textId="77777777" w:rsidR="00DB3490" w:rsidRPr="00895AF6" w:rsidRDefault="00DB3490" w:rsidP="00DB3490">
            <w:pPr>
              <w:jc w:val="center"/>
              <w:rPr>
                <w:rFonts w:ascii="Arial" w:hAnsi="Arial" w:cs="Arial"/>
                <w:sz w:val="10"/>
                <w:szCs w:val="18"/>
              </w:rPr>
            </w:pPr>
          </w:p>
          <w:p w14:paraId="6B4D349F" w14:textId="77777777" w:rsidR="00DB3490" w:rsidRDefault="00DB3490" w:rsidP="00DB349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895AF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5AF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895AF6">
              <w:rPr>
                <w:rFonts w:ascii="Arial" w:hAnsi="Arial" w:cs="Arial"/>
                <w:sz w:val="16"/>
                <w:szCs w:val="18"/>
              </w:rPr>
              <w:t xml:space="preserve"> ADMINISTRATIVO</w:t>
            </w:r>
            <w:r>
              <w:rPr>
                <w:rFonts w:ascii="Arial" w:hAnsi="Arial" w:cs="Arial"/>
                <w:sz w:val="16"/>
                <w:szCs w:val="18"/>
              </w:rPr>
              <w:t xml:space="preserve">  </w:t>
            </w:r>
            <w:r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 xml:space="preserve">COMERCIAL  </w:t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5AF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 xml:space="preserve">JURÍDICO  </w:t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5AF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 xml:space="preserve">FINANCEIRO  </w:t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5AF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 xml:space="preserve">OPERAÇÕES  </w:t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5AF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>PLANEJAMENTO E OBRAS</w:t>
            </w:r>
          </w:p>
          <w:p w14:paraId="0BE8AB61" w14:textId="77777777" w:rsidR="00DB3490" w:rsidRDefault="00DB3490" w:rsidP="00DB349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  <w:p w14:paraId="78036633" w14:textId="77777777" w:rsidR="00DB3490" w:rsidRDefault="00DB3490" w:rsidP="00DB349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895AF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5AF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 xml:space="preserve">TRATAMENTO       </w:t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5AF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>PRESIDÊNCIA</w:t>
            </w:r>
          </w:p>
          <w:p w14:paraId="1774488D" w14:textId="77777777" w:rsidR="00DB3490" w:rsidRPr="003035D7" w:rsidRDefault="00DB3490" w:rsidP="00895AF6">
            <w:pPr>
              <w:jc w:val="center"/>
              <w:rPr>
                <w:rFonts w:ascii="Arial" w:hAnsi="Arial" w:cs="Arial"/>
                <w:b/>
                <w:i/>
                <w:szCs w:val="18"/>
                <w:highlight w:val="green"/>
                <w:u w:val="single"/>
              </w:rPr>
            </w:pPr>
          </w:p>
        </w:tc>
      </w:tr>
      <w:tr w:rsidR="00DB3490" w:rsidRPr="00517803" w14:paraId="7A95B7AC" w14:textId="630FFAE7" w:rsidTr="00DB3490"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DB19C1" w14:textId="1AC3900A" w:rsidR="00DB3490" w:rsidRPr="000A614D" w:rsidRDefault="00DB3490" w:rsidP="007544F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A614D">
              <w:rPr>
                <w:rFonts w:ascii="Arial" w:hAnsi="Arial" w:cs="Arial"/>
                <w:b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b/>
                <w:sz w:val="18"/>
                <w:szCs w:val="18"/>
              </w:rPr>
              <w:t>Origem</w:t>
            </w:r>
            <w:r w:rsidRPr="000A614D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77EB97" w14:textId="77777777" w:rsidR="00DB3490" w:rsidRDefault="00DB3490" w:rsidP="00F236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194ACE" w14:textId="77777777" w:rsidR="00DB3490" w:rsidRDefault="00DB3490" w:rsidP="00F236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3490" w:rsidRPr="00517803" w14:paraId="0C231946" w14:textId="2057A757" w:rsidTr="00DB3490">
        <w:tc>
          <w:tcPr>
            <w:tcW w:w="8152" w:type="dxa"/>
            <w:gridSpan w:val="5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B44E0C" w14:textId="77777777" w:rsidR="00DB3490" w:rsidRPr="00517803" w:rsidRDefault="00DB3490" w:rsidP="00F2360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DBB7AA9" w14:textId="77777777" w:rsidR="00DB3490" w:rsidRPr="00517803" w:rsidRDefault="00DB3490" w:rsidP="00F2360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B3490" w:rsidRPr="00517803" w14:paraId="10032482" w14:textId="7C5D9F39" w:rsidTr="00DB3490">
        <w:trPr>
          <w:trHeight w:val="131"/>
        </w:trPr>
        <w:tc>
          <w:tcPr>
            <w:tcW w:w="404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8D5005" w14:textId="77777777" w:rsidR="00DB3490" w:rsidRPr="00517803" w:rsidRDefault="00DB3490" w:rsidP="006C7B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803">
              <w:rPr>
                <w:rFonts w:ascii="Arial" w:hAnsi="Arial" w:cs="Arial"/>
                <w:sz w:val="18"/>
                <w:szCs w:val="18"/>
              </w:rPr>
              <w:t>Horário de Trabalho: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43B57E" w14:textId="77777777" w:rsidR="00DB3490" w:rsidRPr="00517803" w:rsidRDefault="00DB3490" w:rsidP="001101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803">
              <w:rPr>
                <w:rFonts w:ascii="Arial" w:hAnsi="Arial" w:cs="Arial"/>
                <w:sz w:val="18"/>
                <w:szCs w:val="18"/>
              </w:rPr>
              <w:t>Insalubridade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8F45" w14:textId="77777777" w:rsidR="00DB3490" w:rsidRPr="00517803" w:rsidRDefault="00DB3490" w:rsidP="001101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Periculosidade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5B3F" w14:textId="42BD889B" w:rsidR="00DB3490" w:rsidRDefault="00DB3490" w:rsidP="001101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Kit de higiene</w:t>
            </w:r>
          </w:p>
        </w:tc>
      </w:tr>
      <w:tr w:rsidR="00DB3490" w:rsidRPr="00517803" w14:paraId="5C5DB20E" w14:textId="0B635E60" w:rsidTr="00DB3490">
        <w:trPr>
          <w:trHeight w:val="207"/>
        </w:trPr>
        <w:tc>
          <w:tcPr>
            <w:tcW w:w="40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9C4BEB" w14:textId="77777777" w:rsidR="00DB3490" w:rsidRPr="00517803" w:rsidRDefault="00DB3490" w:rsidP="00BA4B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195527" w14:textId="6CB1C4D7" w:rsidR="00DB3490" w:rsidRPr="00517803" w:rsidRDefault="00DB3490" w:rsidP="006959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SIM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NÃO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4B0C1" w14:textId="77777777" w:rsidR="00DB3490" w:rsidRPr="00517803" w:rsidRDefault="00DB3490" w:rsidP="006959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SIM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NÃO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283E38" w14:textId="77777777" w:rsidR="00DB3490" w:rsidRPr="00517803" w:rsidRDefault="00DB3490" w:rsidP="0069591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B3490" w:rsidRPr="00517803" w14:paraId="7CDF47B6" w14:textId="68E7F722" w:rsidTr="00DB3490">
        <w:tc>
          <w:tcPr>
            <w:tcW w:w="40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84AA0A" w14:textId="77777777" w:rsidR="00DB3490" w:rsidRPr="00517803" w:rsidRDefault="00DB3490" w:rsidP="00BA4B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7h às 17h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8h às 17h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7h às 17h30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8h às 17h30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 às_____</w:t>
            </w:r>
          </w:p>
        </w:tc>
        <w:tc>
          <w:tcPr>
            <w:tcW w:w="21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7C0B24" w14:textId="77777777" w:rsidR="00DB3490" w:rsidRPr="00517803" w:rsidRDefault="00DB34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41ED3" w14:textId="77777777" w:rsidR="00DB3490" w:rsidRPr="00517803" w:rsidRDefault="00DB34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B8E2" w14:textId="5C8DD92D" w:rsidR="00DB3490" w:rsidRPr="00517803" w:rsidRDefault="00DB3490" w:rsidP="00DB34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SIM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</w:r>
            <w:r w:rsidR="009258A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NÃO</w:t>
            </w:r>
          </w:p>
        </w:tc>
      </w:tr>
    </w:tbl>
    <w:p w14:paraId="1CCF00C3" w14:textId="77777777" w:rsidR="0069591A" w:rsidRPr="00517803" w:rsidRDefault="0069591A" w:rsidP="00B16BA5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9990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63"/>
        <w:gridCol w:w="3327"/>
      </w:tblGrid>
      <w:tr w:rsidR="0005078C" w:rsidRPr="00D31476" w14:paraId="4E02392C" w14:textId="77777777" w:rsidTr="00B85F5C">
        <w:trPr>
          <w:trHeight w:val="203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5D0531" w14:textId="77777777" w:rsidR="0005078C" w:rsidRPr="00D31476" w:rsidRDefault="00EF79F3" w:rsidP="00F23601">
            <w:pPr>
              <w:jc w:val="both"/>
              <w:rPr>
                <w:rFonts w:ascii="Arial" w:hAnsi="Arial" w:cs="Arial"/>
                <w:szCs w:val="18"/>
              </w:rPr>
            </w:pPr>
            <w:r w:rsidRPr="00D31476">
              <w:rPr>
                <w:rFonts w:ascii="Arial" w:hAnsi="Arial" w:cs="Arial"/>
                <w:b/>
                <w:szCs w:val="18"/>
              </w:rPr>
              <w:t>Remoção:</w:t>
            </w:r>
            <w:r w:rsidR="00A434F0" w:rsidRPr="00D31476">
              <w:rPr>
                <w:rFonts w:ascii="Arial" w:hAnsi="Arial" w:cs="Arial"/>
                <w:b/>
                <w:szCs w:val="18"/>
              </w:rPr>
              <w:t xml:space="preserve">  </w:t>
            </w:r>
            <w:r w:rsidR="00F23601" w:rsidRPr="00D31476">
              <w:rPr>
                <w:rFonts w:ascii="Arial" w:hAnsi="Arial" w:cs="Arial"/>
                <w:b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4"/>
            <w:r w:rsidR="00F23601" w:rsidRPr="00D31476">
              <w:rPr>
                <w:rFonts w:ascii="Arial" w:hAnsi="Arial" w:cs="Arial"/>
                <w:b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b/>
                <w:szCs w:val="18"/>
              </w:rPr>
            </w:r>
            <w:r w:rsidR="009258AE">
              <w:rPr>
                <w:rFonts w:ascii="Arial" w:hAnsi="Arial" w:cs="Arial"/>
                <w:b/>
                <w:szCs w:val="18"/>
              </w:rPr>
              <w:fldChar w:fldCharType="separate"/>
            </w:r>
            <w:r w:rsidR="00F23601" w:rsidRPr="00D31476">
              <w:rPr>
                <w:rFonts w:ascii="Arial" w:hAnsi="Arial" w:cs="Arial"/>
                <w:b/>
                <w:szCs w:val="18"/>
              </w:rPr>
              <w:fldChar w:fldCharType="end"/>
            </w:r>
            <w:bookmarkEnd w:id="0"/>
            <w:r w:rsidR="00A434F0" w:rsidRPr="00D31476">
              <w:rPr>
                <w:rFonts w:ascii="Arial" w:hAnsi="Arial" w:cs="Arial"/>
                <w:b/>
                <w:szCs w:val="18"/>
              </w:rPr>
              <w:t xml:space="preserve"> </w:t>
            </w:r>
            <w:proofErr w:type="spellStart"/>
            <w:r w:rsidR="00A434F0" w:rsidRPr="00D31476">
              <w:rPr>
                <w:rFonts w:ascii="Arial" w:hAnsi="Arial" w:cs="Arial"/>
                <w:b/>
                <w:szCs w:val="18"/>
              </w:rPr>
              <w:t>Ex-ofício</w:t>
            </w:r>
            <w:proofErr w:type="spellEnd"/>
            <w:r w:rsidR="00016207" w:rsidRPr="00D31476">
              <w:rPr>
                <w:rFonts w:ascii="Arial" w:hAnsi="Arial" w:cs="Arial"/>
                <w:b/>
                <w:szCs w:val="18"/>
              </w:rPr>
              <w:t xml:space="preserve">   </w:t>
            </w:r>
            <w:r w:rsidR="00016207" w:rsidRPr="00D31476">
              <w:rPr>
                <w:rFonts w:ascii="Arial" w:hAnsi="Arial" w:cs="Arial"/>
                <w:b/>
                <w:szCs w:val="18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16207" w:rsidRPr="00D31476">
              <w:rPr>
                <w:rFonts w:ascii="Arial" w:hAnsi="Arial" w:cs="Arial"/>
                <w:b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b/>
                <w:szCs w:val="18"/>
              </w:rPr>
            </w:r>
            <w:r w:rsidR="009258AE">
              <w:rPr>
                <w:rFonts w:ascii="Arial" w:hAnsi="Arial" w:cs="Arial"/>
                <w:b/>
                <w:szCs w:val="18"/>
              </w:rPr>
              <w:fldChar w:fldCharType="separate"/>
            </w:r>
            <w:r w:rsidR="00016207" w:rsidRPr="00D31476">
              <w:rPr>
                <w:rFonts w:ascii="Arial" w:hAnsi="Arial" w:cs="Arial"/>
                <w:b/>
                <w:szCs w:val="18"/>
              </w:rPr>
              <w:fldChar w:fldCharType="end"/>
            </w:r>
            <w:r w:rsidR="00016207" w:rsidRPr="00D31476">
              <w:rPr>
                <w:rFonts w:ascii="Arial" w:hAnsi="Arial" w:cs="Arial"/>
                <w:b/>
                <w:szCs w:val="18"/>
              </w:rPr>
              <w:t xml:space="preserve"> </w:t>
            </w:r>
            <w:r w:rsidR="00B85F5C">
              <w:rPr>
                <w:rFonts w:ascii="Arial" w:hAnsi="Arial" w:cs="Arial"/>
                <w:b/>
                <w:szCs w:val="18"/>
              </w:rPr>
              <w:t>A</w:t>
            </w:r>
            <w:r w:rsidR="00016207" w:rsidRPr="00D31476">
              <w:rPr>
                <w:rFonts w:ascii="Arial" w:hAnsi="Arial" w:cs="Arial"/>
                <w:b/>
                <w:szCs w:val="18"/>
              </w:rPr>
              <w:t xml:space="preserve"> pedido</w:t>
            </w:r>
            <w:r w:rsidR="00B85F5C">
              <w:rPr>
                <w:rFonts w:ascii="Arial" w:hAnsi="Arial" w:cs="Arial"/>
                <w:b/>
                <w:szCs w:val="18"/>
              </w:rPr>
              <w:t xml:space="preserve"> do servidor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9D062A" w14:textId="1BC1E719" w:rsidR="0005078C" w:rsidRPr="00D31476" w:rsidRDefault="00EF79F3" w:rsidP="006968A1">
            <w:pPr>
              <w:jc w:val="both"/>
              <w:rPr>
                <w:rFonts w:ascii="Arial" w:hAnsi="Arial" w:cs="Arial"/>
                <w:b/>
                <w:szCs w:val="18"/>
              </w:rPr>
            </w:pPr>
            <w:r w:rsidRPr="00D31476">
              <w:rPr>
                <w:rFonts w:ascii="Arial" w:hAnsi="Arial" w:cs="Arial"/>
                <w:b/>
                <w:szCs w:val="18"/>
              </w:rPr>
              <w:t>A partir de:</w:t>
            </w:r>
            <w:r w:rsidR="00C67B37" w:rsidRPr="00D31476">
              <w:rPr>
                <w:rFonts w:ascii="Arial" w:hAnsi="Arial" w:cs="Arial"/>
                <w:b/>
                <w:szCs w:val="18"/>
              </w:rPr>
              <w:t xml:space="preserve"> </w:t>
            </w:r>
            <w:r w:rsidR="008E246F" w:rsidRPr="00D31476">
              <w:rPr>
                <w:rFonts w:ascii="Arial" w:hAnsi="Arial" w:cs="Arial"/>
                <w:b/>
                <w:szCs w:val="18"/>
              </w:rPr>
              <w:t xml:space="preserve"> </w:t>
            </w:r>
            <w:r w:rsidR="00016207" w:rsidRPr="00D31476">
              <w:rPr>
                <w:rFonts w:ascii="Arial" w:hAnsi="Arial" w:cs="Arial"/>
                <w:b/>
                <w:szCs w:val="18"/>
              </w:rPr>
              <w:t xml:space="preserve"> </w:t>
            </w:r>
            <w:r w:rsidR="00D31476">
              <w:rPr>
                <w:rFonts w:ascii="Arial" w:hAnsi="Arial" w:cs="Arial"/>
                <w:b/>
                <w:szCs w:val="18"/>
              </w:rPr>
              <w:t>__</w:t>
            </w:r>
            <w:r w:rsidR="00542804">
              <w:rPr>
                <w:rFonts w:ascii="Arial" w:hAnsi="Arial" w:cs="Arial"/>
                <w:b/>
                <w:szCs w:val="18"/>
              </w:rPr>
              <w:t>______________</w:t>
            </w:r>
          </w:p>
        </w:tc>
      </w:tr>
      <w:tr w:rsidR="00542804" w:rsidRPr="00D31476" w14:paraId="62348B6C" w14:textId="77777777" w:rsidTr="00CC60CE">
        <w:trPr>
          <w:trHeight w:val="203"/>
        </w:trPr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4A3733" w14:textId="17816D2D" w:rsidR="00542804" w:rsidRPr="00542804" w:rsidRDefault="00542804" w:rsidP="006968A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Prédio: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ECA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SEDE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ETE CENTRAL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SÃO SILVESTRE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PQ DOS SINOS 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ETA CENTRAL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17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MATRIZ</w:t>
            </w:r>
          </w:p>
        </w:tc>
      </w:tr>
    </w:tbl>
    <w:p w14:paraId="691A8A0C" w14:textId="77777777" w:rsidR="00542804" w:rsidRDefault="00542804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9990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9"/>
        <w:gridCol w:w="3260"/>
        <w:gridCol w:w="3261"/>
      </w:tblGrid>
      <w:tr w:rsidR="00B85F5C" w:rsidRPr="00B85F5C" w14:paraId="4450D185" w14:textId="77777777" w:rsidTr="00542804">
        <w:trPr>
          <w:trHeight w:val="203"/>
        </w:trPr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61F70" w14:textId="64E1A6F1" w:rsidR="00B85F5C" w:rsidRPr="00926927" w:rsidRDefault="00542804" w:rsidP="00542804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85F5C">
              <w:rPr>
                <w:rFonts w:ascii="Arial" w:hAnsi="Arial" w:cs="Arial"/>
                <w:b/>
                <w:i/>
                <w:szCs w:val="18"/>
              </w:rPr>
              <w:t>JUSTIFICATIVA</w:t>
            </w:r>
          </w:p>
        </w:tc>
      </w:tr>
      <w:tr w:rsidR="00B85F5C" w:rsidRPr="00B85F5C" w14:paraId="1215FE11" w14:textId="77777777" w:rsidTr="006F5921">
        <w:trPr>
          <w:trHeight w:val="203"/>
        </w:trPr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82C03E" w14:textId="77777777" w:rsidR="00B85F5C" w:rsidRPr="00B85F5C" w:rsidRDefault="00B85F5C" w:rsidP="00FA072B">
            <w:pPr>
              <w:jc w:val="both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895AF6" w:rsidRPr="00B85F5C" w14:paraId="255E2322" w14:textId="77777777" w:rsidTr="006F5921">
        <w:trPr>
          <w:trHeight w:val="203"/>
        </w:trPr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0893F" w14:textId="77777777" w:rsidR="00895AF6" w:rsidRPr="00B85F5C" w:rsidRDefault="00895AF6" w:rsidP="00FA072B">
            <w:pPr>
              <w:jc w:val="both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B85F5C" w:rsidRPr="00B85F5C" w14:paraId="0D541957" w14:textId="77777777" w:rsidTr="00C60B5C">
        <w:trPr>
          <w:trHeight w:val="203"/>
        </w:trPr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76A2E6" w14:textId="77777777" w:rsidR="00B85F5C" w:rsidRPr="00B85F5C" w:rsidRDefault="00B85F5C" w:rsidP="00FA072B">
            <w:pPr>
              <w:jc w:val="both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B85F5C" w:rsidRPr="00B85F5C" w14:paraId="7A058086" w14:textId="77777777" w:rsidTr="00B85F5C">
        <w:trPr>
          <w:trHeight w:val="203"/>
        </w:trPr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CD287" w14:textId="77777777" w:rsidR="00B85F5C" w:rsidRPr="00B85F5C" w:rsidRDefault="00B85F5C" w:rsidP="00FA072B">
            <w:pPr>
              <w:jc w:val="both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B85F5C" w:rsidRPr="005F6989" w14:paraId="39369F4D" w14:textId="77777777" w:rsidTr="00B85F5C">
        <w:trPr>
          <w:trHeight w:val="203"/>
        </w:trPr>
        <w:tc>
          <w:tcPr>
            <w:tcW w:w="99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207BB5" w14:textId="77777777" w:rsidR="00B85F5C" w:rsidRPr="005F6989" w:rsidRDefault="00B85F5C" w:rsidP="006E5C19">
            <w:pPr>
              <w:rPr>
                <w:rFonts w:ascii="Arial" w:hAnsi="Arial" w:cs="Arial"/>
                <w:b/>
                <w:i/>
                <w:szCs w:val="18"/>
              </w:rPr>
            </w:pPr>
          </w:p>
        </w:tc>
      </w:tr>
      <w:tr w:rsidR="00B85F5C" w:rsidRPr="00B85F5C" w14:paraId="1BE2E835" w14:textId="77777777" w:rsidTr="00330A1E">
        <w:trPr>
          <w:trHeight w:val="203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8A30EC" w14:textId="77777777" w:rsidR="00B85F5C" w:rsidRDefault="00B85F5C" w:rsidP="00B85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383D9C6" w14:textId="77777777" w:rsidR="00895AF6" w:rsidRDefault="00895AF6" w:rsidP="00895AF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4466D81" w14:textId="77777777" w:rsidR="00895AF6" w:rsidRDefault="00895AF6" w:rsidP="00895AF6">
            <w:pPr>
              <w:rPr>
                <w:rFonts w:ascii="Arial" w:hAnsi="Arial" w:cs="Arial"/>
                <w:sz w:val="18"/>
                <w:szCs w:val="18"/>
              </w:rPr>
            </w:pPr>
          </w:p>
          <w:p w14:paraId="3CE3A8FB" w14:textId="77777777" w:rsidR="00B85F5C" w:rsidRDefault="00B85F5C" w:rsidP="00895A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85F5C">
              <w:rPr>
                <w:rFonts w:ascii="Arial" w:hAnsi="Arial" w:cs="Arial"/>
                <w:sz w:val="18"/>
                <w:szCs w:val="18"/>
              </w:rPr>
              <w:t>Servidor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  <w:p w14:paraId="04D68B17" w14:textId="77777777" w:rsidR="00B85F5C" w:rsidRPr="00B85F5C" w:rsidRDefault="00B85F5C" w:rsidP="00895AF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85F5C">
              <w:rPr>
                <w:rFonts w:ascii="Arial" w:hAnsi="Arial" w:cs="Arial"/>
                <w:i/>
                <w:sz w:val="14"/>
                <w:szCs w:val="18"/>
              </w:rPr>
              <w:t>Assinatura e Carimbo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2A608" w14:textId="77777777" w:rsidR="00B85F5C" w:rsidRDefault="00B85F5C" w:rsidP="00B85F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BC84EFB" w14:textId="77777777" w:rsidR="00B85F5C" w:rsidRDefault="00B85F5C" w:rsidP="006E5C19">
            <w:pPr>
              <w:rPr>
                <w:rFonts w:ascii="Arial" w:hAnsi="Arial" w:cs="Arial"/>
                <w:sz w:val="18"/>
                <w:szCs w:val="18"/>
              </w:rPr>
            </w:pPr>
          </w:p>
          <w:p w14:paraId="0E8AD75E" w14:textId="77777777" w:rsidR="005F6989" w:rsidRDefault="005F6989" w:rsidP="00B85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F74DF00" w14:textId="77777777" w:rsidR="00B85F5C" w:rsidRDefault="00B85F5C" w:rsidP="00B85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Supervisor(a)</w:t>
            </w:r>
          </w:p>
          <w:p w14:paraId="419C097F" w14:textId="77777777" w:rsidR="00B85F5C" w:rsidRDefault="00B85F5C" w:rsidP="00B85F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5F5C">
              <w:rPr>
                <w:rFonts w:ascii="Arial" w:hAnsi="Arial" w:cs="Arial"/>
                <w:i/>
                <w:sz w:val="14"/>
                <w:szCs w:val="18"/>
              </w:rPr>
              <w:t>Assinatura e Carimbo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528C7" w14:textId="77777777" w:rsidR="005F6989" w:rsidRDefault="005F6989" w:rsidP="005F6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E9A1364" w14:textId="77777777" w:rsidR="005F6989" w:rsidRDefault="005F6989" w:rsidP="006E5C19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E6A68B" w14:textId="77777777" w:rsidR="005F6989" w:rsidRDefault="005F6989" w:rsidP="005F6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68FD35A" w14:textId="77777777" w:rsidR="005F6989" w:rsidRDefault="005F6989" w:rsidP="005F6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Diretor(a)</w:t>
            </w:r>
          </w:p>
          <w:p w14:paraId="56ABE7A7" w14:textId="77777777" w:rsidR="00B85F5C" w:rsidRPr="00B85F5C" w:rsidRDefault="005F6989" w:rsidP="005F69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5F5C">
              <w:rPr>
                <w:rFonts w:ascii="Arial" w:hAnsi="Arial" w:cs="Arial"/>
                <w:i/>
                <w:sz w:val="14"/>
                <w:szCs w:val="18"/>
              </w:rPr>
              <w:t>Assinatura e Carimbo</w:t>
            </w:r>
          </w:p>
        </w:tc>
      </w:tr>
    </w:tbl>
    <w:p w14:paraId="6AF2FA5D" w14:textId="77777777" w:rsidR="00B85F5C" w:rsidRDefault="00B85F5C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9994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4"/>
        <w:gridCol w:w="4960"/>
      </w:tblGrid>
      <w:tr w:rsidR="006E5C19" w:rsidRPr="00895AF6" w14:paraId="32D6A7A4" w14:textId="77777777" w:rsidTr="006E5C19">
        <w:tc>
          <w:tcPr>
            <w:tcW w:w="9994" w:type="dxa"/>
            <w:gridSpan w:val="2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7BBC12" w14:textId="77777777" w:rsidR="006E5C19" w:rsidRPr="003035D7" w:rsidRDefault="006E5C19" w:rsidP="00FA072B">
            <w:pPr>
              <w:jc w:val="center"/>
              <w:rPr>
                <w:rFonts w:ascii="Arial" w:hAnsi="Arial" w:cs="Arial"/>
                <w:sz w:val="10"/>
                <w:szCs w:val="18"/>
                <w:u w:val="single"/>
              </w:rPr>
            </w:pPr>
            <w:r w:rsidRPr="003035D7">
              <w:rPr>
                <w:rFonts w:ascii="Arial" w:hAnsi="Arial" w:cs="Arial"/>
                <w:b/>
                <w:i/>
                <w:szCs w:val="18"/>
                <w:highlight w:val="yellow"/>
                <w:u w:val="single"/>
              </w:rPr>
              <w:t xml:space="preserve">DEPARTAMENTO DE </w:t>
            </w:r>
            <w:r w:rsidR="000A614D" w:rsidRPr="003035D7">
              <w:rPr>
                <w:rFonts w:ascii="Arial" w:hAnsi="Arial" w:cs="Arial"/>
                <w:b/>
                <w:i/>
                <w:szCs w:val="18"/>
                <w:highlight w:val="yellow"/>
                <w:u w:val="single"/>
              </w:rPr>
              <w:t>DESTINO</w:t>
            </w:r>
          </w:p>
          <w:p w14:paraId="53EAC2CC" w14:textId="77777777" w:rsidR="006E5C19" w:rsidRPr="00895AF6" w:rsidRDefault="006E5C19" w:rsidP="00FA072B">
            <w:pPr>
              <w:jc w:val="center"/>
              <w:rPr>
                <w:rFonts w:ascii="Arial" w:hAnsi="Arial" w:cs="Arial"/>
                <w:sz w:val="10"/>
                <w:szCs w:val="18"/>
              </w:rPr>
            </w:pPr>
          </w:p>
          <w:p w14:paraId="703FF827" w14:textId="558FD425" w:rsidR="006E5C19" w:rsidRDefault="007B3C6E" w:rsidP="00FA07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t xml:space="preserve"> ADMINISTRATIVO</w:t>
            </w:r>
            <w:r w:rsidR="006E5C19">
              <w:rPr>
                <w:rFonts w:ascii="Arial" w:hAnsi="Arial" w:cs="Arial"/>
                <w:sz w:val="16"/>
                <w:szCs w:val="18"/>
              </w:rPr>
              <w:t xml:space="preserve">  </w:t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E5C19">
              <w:rPr>
                <w:rFonts w:ascii="Arial" w:hAnsi="Arial" w:cs="Arial"/>
                <w:sz w:val="16"/>
                <w:szCs w:val="18"/>
              </w:rPr>
              <w:t xml:space="preserve">COMERCIAL  </w:t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E5C19">
              <w:rPr>
                <w:rFonts w:ascii="Arial" w:hAnsi="Arial" w:cs="Arial"/>
                <w:sz w:val="16"/>
                <w:szCs w:val="18"/>
              </w:rPr>
              <w:t xml:space="preserve">JURÍDICO  </w:t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E5C19">
              <w:rPr>
                <w:rFonts w:ascii="Arial" w:hAnsi="Arial" w:cs="Arial"/>
                <w:sz w:val="16"/>
                <w:szCs w:val="18"/>
              </w:rPr>
              <w:t xml:space="preserve">FINANCEIRO  </w:t>
            </w:r>
            <w:r w:rsidR="00844F71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4F71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="00844F71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E5C19">
              <w:rPr>
                <w:rFonts w:ascii="Arial" w:hAnsi="Arial" w:cs="Arial"/>
                <w:sz w:val="16"/>
                <w:szCs w:val="18"/>
              </w:rPr>
              <w:t xml:space="preserve">OPERAÇÕES  </w:t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="006E5C19"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E5C19">
              <w:rPr>
                <w:rFonts w:ascii="Arial" w:hAnsi="Arial" w:cs="Arial"/>
                <w:sz w:val="16"/>
                <w:szCs w:val="18"/>
              </w:rPr>
              <w:t>PLANEJAMENTO E OBRAS</w:t>
            </w:r>
          </w:p>
          <w:p w14:paraId="611FED85" w14:textId="77777777" w:rsidR="006E5C19" w:rsidRDefault="006E5C19" w:rsidP="00FA07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  <w:p w14:paraId="20E8032D" w14:textId="77777777" w:rsidR="006E5C19" w:rsidRDefault="006E5C19" w:rsidP="00FA07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895AF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5AF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 xml:space="preserve">TRATAMENTO       </w:t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5AF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9258AE">
              <w:rPr>
                <w:rFonts w:ascii="Arial" w:hAnsi="Arial" w:cs="Arial"/>
                <w:sz w:val="16"/>
                <w:szCs w:val="18"/>
              </w:rPr>
            </w:r>
            <w:r w:rsidR="009258A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895AF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895AF6">
              <w:rPr>
                <w:rFonts w:ascii="Arial" w:hAnsi="Arial" w:cs="Arial"/>
                <w:sz w:val="16"/>
                <w:szCs w:val="18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>PRESIDÊNCIA</w:t>
            </w:r>
          </w:p>
          <w:p w14:paraId="7FCE927C" w14:textId="77777777" w:rsidR="006E5C19" w:rsidRPr="00895AF6" w:rsidRDefault="006E5C19" w:rsidP="00FA072B">
            <w:pPr>
              <w:jc w:val="center"/>
              <w:rPr>
                <w:rFonts w:ascii="Arial" w:hAnsi="Arial" w:cs="Arial"/>
                <w:sz w:val="8"/>
                <w:szCs w:val="18"/>
              </w:rPr>
            </w:pPr>
          </w:p>
        </w:tc>
      </w:tr>
      <w:tr w:rsidR="006E5C19" w14:paraId="2231D89A" w14:textId="77777777" w:rsidTr="00DB3490"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EA1D82" w14:textId="096BC71B" w:rsidR="006E5C19" w:rsidRPr="000A614D" w:rsidRDefault="006E5C19" w:rsidP="00FA072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A614D">
              <w:rPr>
                <w:rFonts w:ascii="Arial" w:hAnsi="Arial" w:cs="Arial"/>
                <w:b/>
                <w:sz w:val="18"/>
                <w:szCs w:val="18"/>
              </w:rPr>
              <w:t xml:space="preserve">Unidade </w:t>
            </w:r>
            <w:r w:rsidR="000A614D">
              <w:rPr>
                <w:rFonts w:ascii="Arial" w:hAnsi="Arial" w:cs="Arial"/>
                <w:b/>
                <w:sz w:val="18"/>
                <w:szCs w:val="18"/>
              </w:rPr>
              <w:t>Destino</w:t>
            </w:r>
            <w:r w:rsidRPr="000A614D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FC14A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7B09C1" w14:textId="77777777" w:rsidR="006E5C19" w:rsidRDefault="006E5C19" w:rsidP="00FA07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D4F5B38" w14:textId="77777777" w:rsidR="006E5C19" w:rsidRDefault="006E5C19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9990" w:type="dxa"/>
        <w:tblInd w:w="-7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5"/>
        <w:gridCol w:w="4815"/>
      </w:tblGrid>
      <w:tr w:rsidR="00C27443" w:rsidRPr="00B85F5C" w14:paraId="0ED2472C" w14:textId="77777777" w:rsidTr="006E5C19">
        <w:trPr>
          <w:trHeight w:val="203"/>
        </w:trPr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B53EE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87F8A2E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FE4F3CE" w14:textId="77777777" w:rsidR="00C27443" w:rsidRDefault="00C27443" w:rsidP="006E5C19">
            <w:pPr>
              <w:rPr>
                <w:rFonts w:ascii="Arial" w:hAnsi="Arial" w:cs="Arial"/>
                <w:sz w:val="18"/>
                <w:szCs w:val="18"/>
              </w:rPr>
            </w:pPr>
          </w:p>
          <w:p w14:paraId="0D6A11A9" w14:textId="77777777" w:rsidR="00C27443" w:rsidRDefault="00C27443" w:rsidP="00C27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Supervisor(a)</w:t>
            </w:r>
          </w:p>
          <w:p w14:paraId="3934428F" w14:textId="77777777" w:rsidR="00C27443" w:rsidRPr="00B85F5C" w:rsidRDefault="00C27443" w:rsidP="00C2744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85F5C">
              <w:rPr>
                <w:rFonts w:ascii="Arial" w:hAnsi="Arial" w:cs="Arial"/>
                <w:i/>
                <w:sz w:val="14"/>
                <w:szCs w:val="18"/>
              </w:rPr>
              <w:t>Assinatura e Carimbo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EA2A56" w14:textId="77777777" w:rsidR="00C27443" w:rsidRDefault="00C27443" w:rsidP="00FA072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666FC89" w14:textId="77777777" w:rsidR="00C27443" w:rsidRDefault="00C27443" w:rsidP="00FA072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7F2DEB2" w14:textId="77777777" w:rsidR="00C27443" w:rsidRDefault="00C27443" w:rsidP="006E5C19">
            <w:pPr>
              <w:rPr>
                <w:rFonts w:ascii="Arial" w:hAnsi="Arial" w:cs="Arial"/>
                <w:sz w:val="18"/>
                <w:szCs w:val="18"/>
              </w:rPr>
            </w:pPr>
          </w:p>
          <w:p w14:paraId="3B564515" w14:textId="77777777" w:rsidR="00C27443" w:rsidRDefault="00C27443" w:rsidP="00C27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Diretor(a)</w:t>
            </w:r>
          </w:p>
          <w:p w14:paraId="77A4F830" w14:textId="77777777" w:rsidR="00C27443" w:rsidRPr="00B85F5C" w:rsidRDefault="00C27443" w:rsidP="00C274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5F5C">
              <w:rPr>
                <w:rFonts w:ascii="Arial" w:hAnsi="Arial" w:cs="Arial"/>
                <w:i/>
                <w:sz w:val="14"/>
                <w:szCs w:val="18"/>
              </w:rPr>
              <w:t>Assinatura e Carimbo</w:t>
            </w:r>
          </w:p>
        </w:tc>
      </w:tr>
    </w:tbl>
    <w:p w14:paraId="34010EAB" w14:textId="77777777" w:rsidR="00C27443" w:rsidRDefault="00C27443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9990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5"/>
        <w:gridCol w:w="4815"/>
      </w:tblGrid>
      <w:tr w:rsidR="00C27443" w:rsidRPr="005F6989" w14:paraId="3BB348E5" w14:textId="77777777" w:rsidTr="00FA072B">
        <w:trPr>
          <w:trHeight w:val="203"/>
        </w:trPr>
        <w:tc>
          <w:tcPr>
            <w:tcW w:w="9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9C8BFE" w14:textId="77777777" w:rsidR="00C27443" w:rsidRPr="005F6989" w:rsidRDefault="00C27443" w:rsidP="00FA072B">
            <w:pPr>
              <w:jc w:val="center"/>
              <w:rPr>
                <w:rFonts w:ascii="Arial" w:hAnsi="Arial" w:cs="Arial"/>
                <w:b/>
                <w:i/>
                <w:szCs w:val="18"/>
              </w:rPr>
            </w:pPr>
            <w:r>
              <w:rPr>
                <w:rFonts w:ascii="Arial" w:hAnsi="Arial" w:cs="Arial"/>
                <w:b/>
                <w:i/>
                <w:szCs w:val="18"/>
              </w:rPr>
              <w:t>DEPARTAMENTO ADMINISTRATIVO</w:t>
            </w:r>
          </w:p>
        </w:tc>
      </w:tr>
      <w:tr w:rsidR="00C27443" w:rsidRPr="00B85F5C" w14:paraId="78C39F09" w14:textId="77777777" w:rsidTr="00C27443">
        <w:trPr>
          <w:trHeight w:val="203"/>
        </w:trPr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0046D1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DA9A0A8" w14:textId="77777777" w:rsidR="00C27443" w:rsidRDefault="00C27443" w:rsidP="00C27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F8539FB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0E09DB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Nelson Gonçalves Prianti Junior</w:t>
            </w:r>
          </w:p>
          <w:p w14:paraId="169CEED4" w14:textId="77777777" w:rsidR="00C27443" w:rsidRPr="00B85F5C" w:rsidRDefault="00C27443" w:rsidP="00FA072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4"/>
                <w:szCs w:val="18"/>
              </w:rPr>
              <w:t>Presidente do SAAE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82ED72" w14:textId="77777777" w:rsidR="00C27443" w:rsidRDefault="00C27443" w:rsidP="00FA072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DBEB42" w14:textId="77777777" w:rsidR="00C27443" w:rsidRDefault="00C27443" w:rsidP="00C27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DD0956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FBBF138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Eder Campos Oliveira</w:t>
            </w:r>
          </w:p>
          <w:p w14:paraId="6821EE66" w14:textId="77777777" w:rsidR="00C27443" w:rsidRPr="00B85F5C" w:rsidRDefault="00C27443" w:rsidP="00C274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4"/>
                <w:szCs w:val="18"/>
              </w:rPr>
              <w:t>Diretor de Departamento Administrativo</w:t>
            </w:r>
          </w:p>
        </w:tc>
      </w:tr>
    </w:tbl>
    <w:p w14:paraId="03B91043" w14:textId="77777777" w:rsidR="00C27443" w:rsidRDefault="00C27443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9990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9"/>
        <w:gridCol w:w="3260"/>
        <w:gridCol w:w="3261"/>
      </w:tblGrid>
      <w:tr w:rsidR="00C27443" w:rsidRPr="005F6989" w14:paraId="50A2D0B3" w14:textId="77777777" w:rsidTr="00FA072B">
        <w:trPr>
          <w:trHeight w:val="203"/>
        </w:trPr>
        <w:tc>
          <w:tcPr>
            <w:tcW w:w="99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B194B5" w14:textId="77777777" w:rsidR="00C27443" w:rsidRPr="005F6989" w:rsidRDefault="00C27443" w:rsidP="00FA072B">
            <w:pPr>
              <w:jc w:val="center"/>
              <w:rPr>
                <w:rFonts w:ascii="Arial" w:hAnsi="Arial" w:cs="Arial"/>
                <w:b/>
                <w:i/>
                <w:szCs w:val="18"/>
              </w:rPr>
            </w:pPr>
            <w:r>
              <w:rPr>
                <w:rFonts w:ascii="Arial" w:hAnsi="Arial" w:cs="Arial"/>
                <w:b/>
                <w:i/>
                <w:szCs w:val="18"/>
              </w:rPr>
              <w:t>UNIDADE DE GESTÃO DE PESSOAS</w:t>
            </w:r>
          </w:p>
        </w:tc>
      </w:tr>
      <w:tr w:rsidR="00C27443" w:rsidRPr="00B85F5C" w14:paraId="37442369" w14:textId="77777777" w:rsidTr="00FA072B">
        <w:trPr>
          <w:trHeight w:val="203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2D4111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25DB15" w14:textId="77777777" w:rsidR="00C27443" w:rsidRDefault="00C27443" w:rsidP="006E5C19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52670F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8674A" w14:textId="77777777" w:rsidR="00C27443" w:rsidRPr="00895AF6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5AF6">
              <w:rPr>
                <w:rFonts w:ascii="Arial" w:hAnsi="Arial" w:cs="Arial"/>
                <w:sz w:val="18"/>
                <w:szCs w:val="18"/>
              </w:rPr>
              <w:t xml:space="preserve">Tatiane </w:t>
            </w:r>
            <w:r w:rsidR="00895AF6" w:rsidRPr="00895AF6">
              <w:rPr>
                <w:rFonts w:ascii="Arial" w:hAnsi="Arial" w:cs="Arial"/>
                <w:sz w:val="18"/>
                <w:szCs w:val="18"/>
              </w:rPr>
              <w:t xml:space="preserve">Rufino </w:t>
            </w:r>
            <w:r w:rsidRPr="00895AF6">
              <w:rPr>
                <w:rFonts w:ascii="Arial" w:hAnsi="Arial" w:cs="Arial"/>
                <w:sz w:val="18"/>
                <w:szCs w:val="18"/>
              </w:rPr>
              <w:t>Aprobato</w:t>
            </w:r>
          </w:p>
          <w:p w14:paraId="27AF6E9B" w14:textId="77777777" w:rsidR="00C27443" w:rsidRPr="00B85F5C" w:rsidRDefault="00C27443" w:rsidP="00FA072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4"/>
                <w:szCs w:val="18"/>
              </w:rPr>
              <w:t>Supervisora da Unidade de Gestão de Pessoas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32F94B" w14:textId="77777777" w:rsidR="00C27443" w:rsidRDefault="00C27443" w:rsidP="00FA072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E926294" w14:textId="77777777" w:rsidR="00C27443" w:rsidRDefault="00C27443" w:rsidP="006E5C19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DC8150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659A0B8" w14:textId="77777777" w:rsidR="00C27443" w:rsidRPr="00895AF6" w:rsidRDefault="00C27443" w:rsidP="00FA07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895AF6">
              <w:rPr>
                <w:rFonts w:ascii="Arial" w:hAnsi="Arial" w:cs="Arial"/>
                <w:sz w:val="16"/>
                <w:szCs w:val="18"/>
              </w:rPr>
              <w:t>Responsável pela folha de pagamentos</w:t>
            </w:r>
          </w:p>
          <w:p w14:paraId="777797B2" w14:textId="77777777" w:rsidR="00C27443" w:rsidRDefault="00C27443" w:rsidP="00FA072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5F5C">
              <w:rPr>
                <w:rFonts w:ascii="Arial" w:hAnsi="Arial" w:cs="Arial"/>
                <w:i/>
                <w:sz w:val="14"/>
                <w:szCs w:val="18"/>
              </w:rPr>
              <w:t>Assinatura e Carimbo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3743C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98F0348" w14:textId="77777777" w:rsidR="00C27443" w:rsidRDefault="00C27443" w:rsidP="006E5C19">
            <w:pPr>
              <w:rPr>
                <w:rFonts w:ascii="Arial" w:hAnsi="Arial" w:cs="Arial"/>
                <w:sz w:val="18"/>
                <w:szCs w:val="18"/>
              </w:rPr>
            </w:pPr>
          </w:p>
          <w:p w14:paraId="1E7DA0B3" w14:textId="77777777" w:rsidR="00C27443" w:rsidRDefault="00C27443" w:rsidP="00FA07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48AA7B3" w14:textId="77777777" w:rsidR="00C27443" w:rsidRPr="00895AF6" w:rsidRDefault="00895AF6" w:rsidP="00C27443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895AF6">
              <w:rPr>
                <w:rFonts w:ascii="Arial" w:hAnsi="Arial" w:cs="Arial"/>
                <w:sz w:val="16"/>
                <w:szCs w:val="18"/>
              </w:rPr>
              <w:t>Engenheiro de Segurança do Trabalho</w:t>
            </w:r>
          </w:p>
          <w:p w14:paraId="66507277" w14:textId="77777777" w:rsidR="00C27443" w:rsidRPr="00B85F5C" w:rsidRDefault="00C27443" w:rsidP="00C274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5F5C">
              <w:rPr>
                <w:rFonts w:ascii="Arial" w:hAnsi="Arial" w:cs="Arial"/>
                <w:i/>
                <w:sz w:val="14"/>
                <w:szCs w:val="18"/>
              </w:rPr>
              <w:t>Assinatura e Carimbo</w:t>
            </w:r>
          </w:p>
        </w:tc>
      </w:tr>
    </w:tbl>
    <w:p w14:paraId="4C0F475D" w14:textId="77777777" w:rsidR="00C27443" w:rsidRDefault="00C27443">
      <w:pPr>
        <w:jc w:val="both"/>
        <w:rPr>
          <w:rFonts w:ascii="Arial" w:hAnsi="Arial" w:cs="Arial"/>
          <w:sz w:val="18"/>
          <w:szCs w:val="18"/>
        </w:rPr>
      </w:pPr>
    </w:p>
    <w:p w14:paraId="01319AEC" w14:textId="77777777" w:rsidR="006E5C19" w:rsidRDefault="006E5C19" w:rsidP="006E5C19">
      <w:pPr>
        <w:jc w:val="right"/>
        <w:rPr>
          <w:rFonts w:ascii="Arial" w:hAnsi="Arial" w:cs="Arial"/>
          <w:sz w:val="18"/>
          <w:szCs w:val="18"/>
        </w:rPr>
      </w:pPr>
    </w:p>
    <w:p w14:paraId="671104EE" w14:textId="48F5F96D" w:rsidR="00895AF6" w:rsidRDefault="00895AF6" w:rsidP="006E5C19">
      <w:pPr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JACAREÍ, ____ de _______________de 20</w:t>
      </w:r>
      <w:r w:rsidR="00542804">
        <w:rPr>
          <w:rFonts w:ascii="Arial" w:hAnsi="Arial" w:cs="Arial"/>
          <w:sz w:val="18"/>
          <w:szCs w:val="18"/>
        </w:rPr>
        <w:t>___</w:t>
      </w:r>
      <w:r>
        <w:rPr>
          <w:rFonts w:ascii="Arial" w:hAnsi="Arial" w:cs="Arial"/>
          <w:sz w:val="18"/>
          <w:szCs w:val="18"/>
        </w:rPr>
        <w:t>.</w:t>
      </w:r>
    </w:p>
    <w:sectPr w:rsidR="00895AF6" w:rsidSect="00C66320">
      <w:headerReference w:type="default" r:id="rId6"/>
      <w:footerReference w:type="default" r:id="rId7"/>
      <w:pgSz w:w="11907" w:h="16840"/>
      <w:pgMar w:top="1559" w:right="851" w:bottom="851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87DF" w14:textId="77777777" w:rsidR="0083362C" w:rsidRDefault="0083362C">
      <w:r>
        <w:separator/>
      </w:r>
    </w:p>
  </w:endnote>
  <w:endnote w:type="continuationSeparator" w:id="0">
    <w:p w14:paraId="52D9A0C0" w14:textId="77777777" w:rsidR="0083362C" w:rsidRDefault="0083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4632" w14:textId="7142E4AE" w:rsidR="005744F5" w:rsidRPr="005744F5" w:rsidRDefault="00A2193C" w:rsidP="005744F5">
    <w:pPr>
      <w:pStyle w:val="Rodap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0" behindDoc="1" locked="0" layoutInCell="1" allowOverlap="1" wp14:anchorId="49A8DD47" wp14:editId="2E4BC9F8">
          <wp:simplePos x="0" y="0"/>
          <wp:positionH relativeFrom="margin">
            <wp:align>center</wp:align>
          </wp:positionH>
          <wp:positionV relativeFrom="paragraph">
            <wp:posOffset>635</wp:posOffset>
          </wp:positionV>
          <wp:extent cx="3438525" cy="409575"/>
          <wp:effectExtent l="0" t="0" r="9525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852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44F5">
      <w:rPr>
        <w:rFonts w:ascii="Arial" w:hAnsi="Arial" w:cs="Arial"/>
        <w:sz w:val="14"/>
        <w:szCs w:val="14"/>
      </w:rPr>
      <w:t>FR V.201</w:t>
    </w:r>
    <w:r w:rsidR="00895AF6">
      <w:rPr>
        <w:rFonts w:ascii="Arial" w:hAnsi="Arial" w:cs="Arial"/>
        <w:sz w:val="14"/>
        <w:szCs w:val="14"/>
      </w:rPr>
      <w:t>9</w:t>
    </w:r>
    <w:r w:rsidR="005744F5">
      <w:rPr>
        <w:rFonts w:ascii="Arial" w:hAnsi="Arial" w:cs="Arial"/>
        <w:sz w:val="14"/>
        <w:szCs w:val="14"/>
      </w:rPr>
      <w:t>/01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71D52" w14:textId="77777777" w:rsidR="0083362C" w:rsidRDefault="0083362C">
      <w:r>
        <w:rPr>
          <w:color w:val="000000"/>
        </w:rPr>
        <w:separator/>
      </w:r>
    </w:p>
  </w:footnote>
  <w:footnote w:type="continuationSeparator" w:id="0">
    <w:p w14:paraId="1F197C89" w14:textId="77777777" w:rsidR="0083362C" w:rsidRDefault="00833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AE36" w14:textId="77777777" w:rsidR="004761B8" w:rsidRPr="00901178" w:rsidRDefault="00B818FD" w:rsidP="00901178">
    <w:pPr>
      <w:pStyle w:val="Cabealho"/>
      <w:jc w:val="right"/>
    </w:pPr>
    <w:r>
      <w:rPr>
        <w:noProof/>
      </w:rPr>
      <w:drawing>
        <wp:inline distT="0" distB="0" distL="0" distR="0" wp14:anchorId="10FAA939" wp14:editId="7B3AAFEB">
          <wp:extent cx="6177159" cy="691764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PC\Jobs\002-17 word timbrado\_JPG\cabecalho16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936"/>
                  <a:stretch/>
                </pic:blipFill>
                <pic:spPr bwMode="auto">
                  <a:xfrm>
                    <a:off x="0" y="0"/>
                    <a:ext cx="6178550" cy="691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forms" w:formatting="1" w:enforcement="0"/>
  <w:defaultTabStop w:val="708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78C"/>
    <w:rsid w:val="00016207"/>
    <w:rsid w:val="0005078C"/>
    <w:rsid w:val="00062C79"/>
    <w:rsid w:val="0008574B"/>
    <w:rsid w:val="000A614D"/>
    <w:rsid w:val="001101A1"/>
    <w:rsid w:val="001341A8"/>
    <w:rsid w:val="00157EB8"/>
    <w:rsid w:val="001B0B43"/>
    <w:rsid w:val="001E1BD3"/>
    <w:rsid w:val="00217CFC"/>
    <w:rsid w:val="00234809"/>
    <w:rsid w:val="0024028C"/>
    <w:rsid w:val="00247DCE"/>
    <w:rsid w:val="00275965"/>
    <w:rsid w:val="002C074E"/>
    <w:rsid w:val="002C7CB2"/>
    <w:rsid w:val="002D68E2"/>
    <w:rsid w:val="002F1A2C"/>
    <w:rsid w:val="002F7582"/>
    <w:rsid w:val="003035D7"/>
    <w:rsid w:val="00311E17"/>
    <w:rsid w:val="003209C3"/>
    <w:rsid w:val="003245E2"/>
    <w:rsid w:val="00334B91"/>
    <w:rsid w:val="00455204"/>
    <w:rsid w:val="00463E80"/>
    <w:rsid w:val="00465A1E"/>
    <w:rsid w:val="00476F9E"/>
    <w:rsid w:val="00503657"/>
    <w:rsid w:val="00517803"/>
    <w:rsid w:val="0052177F"/>
    <w:rsid w:val="0052299F"/>
    <w:rsid w:val="00542804"/>
    <w:rsid w:val="00555D71"/>
    <w:rsid w:val="00563545"/>
    <w:rsid w:val="005744F5"/>
    <w:rsid w:val="00580184"/>
    <w:rsid w:val="005876C0"/>
    <w:rsid w:val="005B53D4"/>
    <w:rsid w:val="005F6989"/>
    <w:rsid w:val="006104D8"/>
    <w:rsid w:val="006266F9"/>
    <w:rsid w:val="00635978"/>
    <w:rsid w:val="0064522D"/>
    <w:rsid w:val="00646737"/>
    <w:rsid w:val="00647279"/>
    <w:rsid w:val="006651E0"/>
    <w:rsid w:val="0069591A"/>
    <w:rsid w:val="006968A1"/>
    <w:rsid w:val="006C766E"/>
    <w:rsid w:val="006C7B33"/>
    <w:rsid w:val="006E5C19"/>
    <w:rsid w:val="00703553"/>
    <w:rsid w:val="0073023E"/>
    <w:rsid w:val="00736A07"/>
    <w:rsid w:val="007544F8"/>
    <w:rsid w:val="00772FE8"/>
    <w:rsid w:val="007B3C6E"/>
    <w:rsid w:val="007C4934"/>
    <w:rsid w:val="007C5712"/>
    <w:rsid w:val="008018AA"/>
    <w:rsid w:val="00807C7B"/>
    <w:rsid w:val="0083362C"/>
    <w:rsid w:val="00844F71"/>
    <w:rsid w:val="008633AA"/>
    <w:rsid w:val="0087512A"/>
    <w:rsid w:val="00893DC6"/>
    <w:rsid w:val="00895AF6"/>
    <w:rsid w:val="008E246F"/>
    <w:rsid w:val="00901178"/>
    <w:rsid w:val="00926927"/>
    <w:rsid w:val="00947C10"/>
    <w:rsid w:val="009835E8"/>
    <w:rsid w:val="009D023E"/>
    <w:rsid w:val="009F204D"/>
    <w:rsid w:val="009F3978"/>
    <w:rsid w:val="00A100E4"/>
    <w:rsid w:val="00A2193C"/>
    <w:rsid w:val="00A434F0"/>
    <w:rsid w:val="00A617BA"/>
    <w:rsid w:val="00A619F2"/>
    <w:rsid w:val="00A633EA"/>
    <w:rsid w:val="00A71470"/>
    <w:rsid w:val="00AA1FED"/>
    <w:rsid w:val="00AA434A"/>
    <w:rsid w:val="00AB2B36"/>
    <w:rsid w:val="00B16BA5"/>
    <w:rsid w:val="00B818FD"/>
    <w:rsid w:val="00B84B74"/>
    <w:rsid w:val="00B85F5C"/>
    <w:rsid w:val="00BA4BC6"/>
    <w:rsid w:val="00BC0DDB"/>
    <w:rsid w:val="00BE2FBC"/>
    <w:rsid w:val="00C06489"/>
    <w:rsid w:val="00C27443"/>
    <w:rsid w:val="00C66320"/>
    <w:rsid w:val="00C67B37"/>
    <w:rsid w:val="00C7537E"/>
    <w:rsid w:val="00CC2E38"/>
    <w:rsid w:val="00CD4BD5"/>
    <w:rsid w:val="00CE2157"/>
    <w:rsid w:val="00D04789"/>
    <w:rsid w:val="00D103DD"/>
    <w:rsid w:val="00D31476"/>
    <w:rsid w:val="00D96447"/>
    <w:rsid w:val="00DA7CA1"/>
    <w:rsid w:val="00DB3490"/>
    <w:rsid w:val="00DF24C7"/>
    <w:rsid w:val="00DF66FD"/>
    <w:rsid w:val="00E1486D"/>
    <w:rsid w:val="00E50839"/>
    <w:rsid w:val="00E53C2A"/>
    <w:rsid w:val="00E60575"/>
    <w:rsid w:val="00EB5170"/>
    <w:rsid w:val="00EC3996"/>
    <w:rsid w:val="00EE239C"/>
    <w:rsid w:val="00EF79F3"/>
    <w:rsid w:val="00F03BB3"/>
    <w:rsid w:val="00F03EC8"/>
    <w:rsid w:val="00F21606"/>
    <w:rsid w:val="00F23601"/>
    <w:rsid w:val="00F25BFF"/>
    <w:rsid w:val="00FC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2BB130"/>
  <w15:docId w15:val="{754C512E-D206-439E-BB8F-2471160F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pPr>
      <w:keepNext/>
      <w:ind w:left="1416" w:hanging="1416"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pPr>
      <w:keepNext/>
      <w:ind w:left="-142"/>
      <w:jc w:val="both"/>
      <w:outlineLvl w:val="3"/>
    </w:pPr>
    <w:rPr>
      <w:sz w:val="26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C5712"/>
  </w:style>
  <w:style w:type="paragraph" w:styleId="Textodebalo">
    <w:name w:val="Balloon Text"/>
    <w:basedOn w:val="Normal"/>
    <w:link w:val="TextodebaloChar"/>
    <w:uiPriority w:val="99"/>
    <w:semiHidden/>
    <w:unhideWhenUsed/>
    <w:rsid w:val="002402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028C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E60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mara%20Garcia\Documents\Remo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Remoção</Template>
  <TotalTime>19</TotalTime>
  <Pages>1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DE FRUIÇÃO DE FÉRIAS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DE FRUIÇÃO DE FÉRIAS</dc:title>
  <dc:subject/>
  <dc:creator>7544</dc:creator>
  <cp:lastModifiedBy>Katia Lopes Mateus Oliveira</cp:lastModifiedBy>
  <cp:revision>10</cp:revision>
  <cp:lastPrinted>2018-07-04T13:48:00Z</cp:lastPrinted>
  <dcterms:created xsi:type="dcterms:W3CDTF">2019-08-20T13:38:00Z</dcterms:created>
  <dcterms:modified xsi:type="dcterms:W3CDTF">2022-03-16T13:40:00Z</dcterms:modified>
</cp:coreProperties>
</file>